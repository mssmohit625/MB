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C2F4C" w14:textId="77777777" w:rsidR="00A11365" w:rsidRPr="00E42B70" w:rsidRDefault="00A11365" w:rsidP="00A11365">
      <w:pP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E42B70">
        <w:rPr>
          <w:rFonts w:asciiTheme="majorHAnsi" w:hAnsiTheme="majorHAnsi" w:cstheme="majorHAnsi"/>
          <w:b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5C7D9" wp14:editId="7DA09B0E">
                <wp:simplePos x="0" y="0"/>
                <wp:positionH relativeFrom="column">
                  <wp:posOffset>4819650</wp:posOffset>
                </wp:positionH>
                <wp:positionV relativeFrom="paragraph">
                  <wp:posOffset>-180975</wp:posOffset>
                </wp:positionV>
                <wp:extent cx="1304925" cy="1276985"/>
                <wp:effectExtent l="9525" t="6350" r="9525" b="1206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276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DC3A" w14:textId="77777777" w:rsidR="00A11365" w:rsidRDefault="00A11365" w:rsidP="00A11365">
                            <w:pPr>
                              <w:outlineLvl w:val="1"/>
                            </w:pPr>
                          </w:p>
                          <w:p w14:paraId="6EED5809" w14:textId="77777777" w:rsidR="00A11365" w:rsidRDefault="00A11365" w:rsidP="00A11365">
                            <w:pPr>
                              <w:outlineLvl w:val="1"/>
                            </w:pPr>
                          </w:p>
                          <w:p w14:paraId="22574F9A" w14:textId="77777777" w:rsidR="00A11365" w:rsidRDefault="00A11365" w:rsidP="00A11365">
                            <w:pPr>
                              <w:ind w:firstLine="360"/>
                              <w:outlineLvl w:val="1"/>
                              <w:rPr>
                                <w:b/>
                              </w:rPr>
                            </w:pPr>
                            <w:r w:rsidRPr="00D4045A">
                              <w:rPr>
                                <w:b/>
                              </w:rPr>
                              <w:t>Pa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r w:rsidRPr="00D4045A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port </w:t>
                            </w:r>
                          </w:p>
                          <w:p w14:paraId="0A958404" w14:textId="77777777" w:rsidR="00A11365" w:rsidRPr="00D4045A" w:rsidRDefault="00A11365" w:rsidP="00A11365">
                            <w:pPr>
                              <w:ind w:left="360"/>
                              <w:outlineLvl w:val="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Size </w:t>
                            </w:r>
                            <w:r w:rsidRPr="00D4045A">
                              <w:rPr>
                                <w:b/>
                              </w:rPr>
                              <w:t>Photograph</w:t>
                            </w:r>
                          </w:p>
                          <w:p w14:paraId="24F6425B" w14:textId="77777777" w:rsidR="00A11365" w:rsidRDefault="00A11365" w:rsidP="00A113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5C7D9" id="Rectangle 6" o:spid="_x0000_s1026" style="position:absolute;margin-left:379.5pt;margin-top:-14.25pt;width:102.75pt;height:10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">
                <v:textbox>
                  <w:txbxContent>
                    <w:p w14:paraId="1060DC3A" w14:textId="77777777" w:rsidR="00A11365" w:rsidRDefault="00A11365" w:rsidP="00A11365">
                      <w:pPr>
                        <w:outlineLvl w:val="1"/>
                      </w:pPr>
                    </w:p>
                    <w:p w14:paraId="6EED5809" w14:textId="77777777" w:rsidR="00A11365" w:rsidRDefault="00A11365" w:rsidP="00A11365">
                      <w:pPr>
                        <w:outlineLvl w:val="1"/>
                      </w:pPr>
                    </w:p>
                    <w:p w14:paraId="22574F9A" w14:textId="77777777" w:rsidR="00A11365" w:rsidRDefault="00A11365" w:rsidP="00A11365">
                      <w:pPr>
                        <w:ind w:firstLine="360"/>
                        <w:outlineLvl w:val="1"/>
                        <w:rPr>
                          <w:b/>
                        </w:rPr>
                      </w:pPr>
                      <w:r w:rsidRPr="00D4045A">
                        <w:rPr>
                          <w:b/>
                        </w:rPr>
                        <w:t>Pa</w:t>
                      </w:r>
                      <w:r>
                        <w:rPr>
                          <w:b/>
                        </w:rPr>
                        <w:t>s</w:t>
                      </w:r>
                      <w:r w:rsidRPr="00D4045A">
                        <w:rPr>
                          <w:b/>
                        </w:rPr>
                        <w:t>s</w:t>
                      </w:r>
                      <w:r>
                        <w:rPr>
                          <w:b/>
                        </w:rPr>
                        <w:t xml:space="preserve">port </w:t>
                      </w:r>
                    </w:p>
                    <w:p w14:paraId="0A958404" w14:textId="77777777" w:rsidR="00A11365" w:rsidRPr="00D4045A" w:rsidRDefault="00A11365" w:rsidP="00A11365">
                      <w:pPr>
                        <w:ind w:left="360"/>
                        <w:outlineLvl w:val="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Size </w:t>
                      </w:r>
                      <w:r w:rsidRPr="00D4045A">
                        <w:rPr>
                          <w:b/>
                        </w:rPr>
                        <w:t>Photograph</w:t>
                      </w:r>
                    </w:p>
                    <w:p w14:paraId="24F6425B" w14:textId="77777777" w:rsidR="00A11365" w:rsidRDefault="00A11365" w:rsidP="00A11365"/>
                  </w:txbxContent>
                </v:textbox>
              </v:rect>
            </w:pict>
          </mc:Fallback>
        </mc:AlternateContent>
      </w:r>
    </w:p>
    <w:tbl>
      <w:tblPr>
        <w:tblW w:w="0" w:type="auto"/>
        <w:tblInd w:w="5" w:type="dxa"/>
        <w:tblBorders>
          <w:insideH w:val="single" w:sz="4" w:space="0" w:color="808080"/>
        </w:tblBorders>
        <w:tblLook w:val="01E0" w:firstRow="1" w:lastRow="1" w:firstColumn="1" w:lastColumn="1" w:noHBand="0" w:noVBand="0"/>
      </w:tblPr>
      <w:tblGrid>
        <w:gridCol w:w="4552"/>
        <w:gridCol w:w="4795"/>
      </w:tblGrid>
      <w:tr w:rsidR="00A11365" w:rsidRPr="00E42B70" w14:paraId="01082DDC" w14:textId="77777777" w:rsidTr="00E42B70">
        <w:tc>
          <w:tcPr>
            <w:tcW w:w="4552" w:type="dxa"/>
            <w:tcBorders>
              <w:top w:val="nil"/>
              <w:bottom w:val="single" w:sz="4" w:space="0" w:color="auto"/>
            </w:tcBorders>
          </w:tcPr>
          <w:p w14:paraId="5B6F7982" w14:textId="77777777" w:rsidR="00A11365" w:rsidRPr="00E42B70" w:rsidRDefault="00A11365" w:rsidP="00C0000B">
            <w:pPr>
              <w:pStyle w:val="Heading4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E42B7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General Information </w:t>
            </w:r>
          </w:p>
          <w:p w14:paraId="5E9556A7" w14:textId="77777777" w:rsidR="00A11365" w:rsidRPr="00E42B70" w:rsidRDefault="00A11365" w:rsidP="00C0000B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  <w:p w14:paraId="222A2A1F" w14:textId="77777777" w:rsidR="00A11365" w:rsidRPr="00E42B70" w:rsidRDefault="00A11365" w:rsidP="00C0000B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795" w:type="dxa"/>
            <w:tcBorders>
              <w:top w:val="nil"/>
              <w:bottom w:val="single" w:sz="4" w:space="0" w:color="auto"/>
            </w:tcBorders>
          </w:tcPr>
          <w:p w14:paraId="469EBEDA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  <w:p w14:paraId="530C97FF" w14:textId="77777777" w:rsidR="00A11365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  <w:p w14:paraId="252FF392" w14:textId="77777777" w:rsidR="00E42B70" w:rsidRDefault="00E42B70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  <w:p w14:paraId="3B9FEB07" w14:textId="77777777" w:rsidR="00E42B70" w:rsidRPr="00E42B70" w:rsidRDefault="00E42B70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0DB6D25A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D3FAE2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tabs>
                <w:tab w:val="center" w:pos="2286"/>
              </w:tabs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First Name</w:t>
            </w: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ab/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7F27" w14:textId="2911160F" w:rsidR="00A11365" w:rsidRPr="00E42B70" w:rsidRDefault="00F147FD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Mohit</w:t>
            </w:r>
          </w:p>
        </w:tc>
      </w:tr>
      <w:tr w:rsidR="00A11365" w:rsidRPr="00E42B70" w14:paraId="64B9D567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B073FD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Middle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9653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7EC2A7DA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3CB5CC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Last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23BB" w14:textId="0B71362B" w:rsidR="00A11365" w:rsidRPr="00E42B70" w:rsidRDefault="00F147FD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Sharma</w:t>
            </w:r>
          </w:p>
        </w:tc>
      </w:tr>
      <w:tr w:rsidR="00A11365" w:rsidRPr="00E42B70" w14:paraId="52F40B70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AE5E1E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Father’s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6B8F" w14:textId="4F768B4C" w:rsidR="00A11365" w:rsidRPr="00E42B70" w:rsidRDefault="00F147FD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Keshav Dutt Sharma</w:t>
            </w:r>
          </w:p>
        </w:tc>
      </w:tr>
      <w:tr w:rsidR="00A11365" w:rsidRPr="00E42B70" w14:paraId="6FEF7388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67B441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Gender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2962" w14:textId="47BA195E" w:rsidR="00A11365" w:rsidRPr="00E42B70" w:rsidRDefault="00F147FD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Male</w:t>
            </w:r>
          </w:p>
        </w:tc>
      </w:tr>
      <w:tr w:rsidR="00A11365" w:rsidRPr="00E42B70" w14:paraId="4790B956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302DEE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Marital Status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D14F" w14:textId="763813B7" w:rsidR="00A11365" w:rsidRPr="00E42B70" w:rsidRDefault="00F147FD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Married</w:t>
            </w:r>
          </w:p>
        </w:tc>
      </w:tr>
      <w:tr w:rsidR="00A11365" w:rsidRPr="00E42B70" w14:paraId="4F6A5A85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622F8D4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Employee code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95A9" w14:textId="6EF083CD" w:rsidR="00A11365" w:rsidRPr="00E42B70" w:rsidRDefault="00F147FD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Sez-04350</w:t>
            </w:r>
          </w:p>
        </w:tc>
      </w:tr>
      <w:tr w:rsidR="00A11365" w:rsidRPr="00E42B70" w14:paraId="58B70406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E1F9042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 xml:space="preserve">Department 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1C0D" w14:textId="3060F366" w:rsidR="00A11365" w:rsidRPr="00E42B70" w:rsidRDefault="00F147FD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FS-06</w:t>
            </w:r>
          </w:p>
        </w:tc>
      </w:tr>
      <w:tr w:rsidR="00A11365" w:rsidRPr="00E42B70" w14:paraId="1B3C8571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224A34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Designation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4F35" w14:textId="21A8BD85" w:rsidR="00A11365" w:rsidRPr="00E42B70" w:rsidRDefault="00F147FD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Senior Business Analyst</w:t>
            </w:r>
          </w:p>
        </w:tc>
      </w:tr>
      <w:tr w:rsidR="00A11365" w:rsidRPr="00E42B70" w14:paraId="26AC9106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F219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 xml:space="preserve">Date of joining (dd mm </w:t>
            </w:r>
            <w:proofErr w:type="spellStart"/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yyyy</w:t>
            </w:r>
            <w:proofErr w:type="spellEnd"/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)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B62D" w14:textId="4DF84A09" w:rsidR="00A11365" w:rsidRPr="00E42B70" w:rsidRDefault="00F147FD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02-July-2018</w:t>
            </w:r>
          </w:p>
        </w:tc>
      </w:tr>
      <w:tr w:rsidR="00A11365" w:rsidRPr="00E42B70" w14:paraId="0B96E5F8" w14:textId="77777777" w:rsidTr="00E42B70">
        <w:tc>
          <w:tcPr>
            <w:tcW w:w="4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45446141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Permanent address (should  match with address proof provided)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DECA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35738653" w14:textId="77777777" w:rsidTr="00E42B70">
        <w:tc>
          <w:tcPr>
            <w:tcW w:w="45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370114DD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3DD9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4AD39E4F" w14:textId="77777777" w:rsidTr="00E42B70">
        <w:tc>
          <w:tcPr>
            <w:tcW w:w="45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2BF4E57C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9CE3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03CA590C" w14:textId="77777777" w:rsidTr="00E42B70">
        <w:tc>
          <w:tcPr>
            <w:tcW w:w="4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6D21A1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EAA9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3B1842CF" w14:textId="77777777" w:rsidTr="00E42B70">
        <w:tc>
          <w:tcPr>
            <w:tcW w:w="4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C6DA62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Contact Details : Landline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9DD8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3ABF7E33" w14:textId="77777777" w:rsidTr="00E42B70">
        <w:tc>
          <w:tcPr>
            <w:tcW w:w="4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2CC7C2C9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Present address (if not same as above)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6CB8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25EB9C0D" w14:textId="77777777" w:rsidTr="00E42B70">
        <w:tc>
          <w:tcPr>
            <w:tcW w:w="45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5F593C92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A944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0BD483A7" w14:textId="77777777" w:rsidTr="00E42B70">
        <w:tc>
          <w:tcPr>
            <w:tcW w:w="45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5ACE6C6C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52F0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4034FB8D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2CB5590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Contact Details: Landline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627B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207765D6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A3153B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Contact Details : Mobile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5D70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3E20FDD4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1F8A758C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E-mail address (Personal)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352F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45D42CB1" w14:textId="77777777" w:rsidTr="00E42B70">
        <w:trPr>
          <w:trHeight w:val="377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678DF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 xml:space="preserve">Official Date of Birth (dd mm </w:t>
            </w:r>
            <w:proofErr w:type="spellStart"/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yyyy</w:t>
            </w:r>
            <w:proofErr w:type="spellEnd"/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)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D47C818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0C58B35B" w14:textId="77777777" w:rsidTr="00E42B70">
        <w:tc>
          <w:tcPr>
            <w:tcW w:w="45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C35265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Blood Group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F391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356CB87F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E56DF2" w14:textId="77777777" w:rsidR="00A11365" w:rsidRPr="00E42B70" w:rsidRDefault="00A11365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Cs w:val="20"/>
              </w:rPr>
              <w:t>Permanent Account Number (PAN)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A61F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597C3D" w:rsidRPr="00E42B70" w14:paraId="1AFD655A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EEB3AF" w14:textId="77777777" w:rsidR="00597C3D" w:rsidRPr="00E42B70" w:rsidRDefault="00597C3D" w:rsidP="00C0000B">
            <w:pPr>
              <w:pStyle w:val="Numbering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/>
                <w:szCs w:val="20"/>
              </w:rPr>
              <w:t>Aadhaar Number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085B" w14:textId="77777777" w:rsidR="00597C3D" w:rsidRPr="00E42B70" w:rsidRDefault="00597C3D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594FC54F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25DC74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0ECD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2314176B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5144D5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Passport Number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971E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11365" w:rsidRPr="00E42B70" w14:paraId="29459585" w14:textId="77777777" w:rsidTr="00E42B70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D31C37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Physically Challenged (Yes/No)</w:t>
            </w:r>
          </w:p>
          <w:p w14:paraId="41EE5A99" w14:textId="77777777" w:rsidR="00A11365" w:rsidRPr="00E42B70" w:rsidRDefault="00E42B70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(for</w:t>
            </w:r>
            <w:r w:rsidR="00A11365" w:rsidRPr="00E42B70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 xml:space="preserve"> emergency evacuation procedures)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79A5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</w:tbl>
    <w:p w14:paraId="6D85DC6A" w14:textId="77777777" w:rsidR="00A11365" w:rsidRPr="00E42B70" w:rsidRDefault="00A11365" w:rsidP="00A11365">
      <w:pPr>
        <w:rPr>
          <w:rFonts w:asciiTheme="majorHAnsi" w:hAnsiTheme="majorHAnsi" w:cstheme="majorHAnsi"/>
          <w:color w:val="000000"/>
          <w:sz w:val="20"/>
          <w:szCs w:val="20"/>
        </w:rPr>
      </w:pPr>
    </w:p>
    <w:p w14:paraId="4365CB30" w14:textId="77777777" w:rsidR="00A11365" w:rsidRPr="00E42B70" w:rsidRDefault="00A11365" w:rsidP="00A11365">
      <w:pPr>
        <w:pStyle w:val="Heading1"/>
        <w:rPr>
          <w:rFonts w:asciiTheme="majorHAnsi" w:hAnsiTheme="majorHAnsi" w:cstheme="majorHAnsi"/>
          <w:sz w:val="20"/>
          <w:szCs w:val="20"/>
        </w:rPr>
      </w:pPr>
      <w:r w:rsidRPr="00E42B70">
        <w:rPr>
          <w:rFonts w:asciiTheme="majorHAnsi" w:hAnsiTheme="majorHAnsi" w:cstheme="maj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97661" wp14:editId="09EF1852">
                <wp:simplePos x="0" y="0"/>
                <wp:positionH relativeFrom="column">
                  <wp:posOffset>4800600</wp:posOffset>
                </wp:positionH>
                <wp:positionV relativeFrom="paragraph">
                  <wp:posOffset>404495</wp:posOffset>
                </wp:positionV>
                <wp:extent cx="1600200" cy="1830070"/>
                <wp:effectExtent l="9525" t="10795" r="9525" b="698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83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44A80" id="Rectangle 5" o:spid="_x0000_s1026" style="position:absolute;margin-left:378pt;margin-top:31.85pt;width:126pt;height:14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"/>
            </w:pict>
          </mc:Fallback>
        </mc:AlternateContent>
      </w:r>
      <w:r w:rsidRPr="00E42B70">
        <w:rPr>
          <w:rFonts w:asciiTheme="majorHAnsi" w:hAnsiTheme="majorHAnsi" w:cstheme="majorHAnsi"/>
          <w:sz w:val="20"/>
          <w:szCs w:val="20"/>
          <w:u w:val="single"/>
        </w:rPr>
        <w:t>IDENTITY – CARD</w:t>
      </w:r>
      <w:r w:rsidRPr="00E42B70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</w:t>
      </w:r>
    </w:p>
    <w:p w14:paraId="3330D3DE" w14:textId="77777777" w:rsidR="00A11365" w:rsidRPr="00E42B70" w:rsidRDefault="00A11365" w:rsidP="00A11365">
      <w:pPr>
        <w:spacing w:line="36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E42B70">
        <w:rPr>
          <w:rFonts w:asciiTheme="majorHAnsi" w:hAnsiTheme="majorHAnsi" w:cstheme="majorHAnsi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4B44B" wp14:editId="6205650E">
                <wp:simplePos x="0" y="0"/>
                <wp:positionH relativeFrom="column">
                  <wp:posOffset>1143000</wp:posOffset>
                </wp:positionH>
                <wp:positionV relativeFrom="paragraph">
                  <wp:posOffset>200660</wp:posOffset>
                </wp:positionV>
                <wp:extent cx="3543300" cy="0"/>
                <wp:effectExtent l="9525" t="11430" r="9525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B4914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5.8pt" to="36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Fd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"/>
            </w:pict>
          </mc:Fallback>
        </mc:AlternateContent>
      </w:r>
      <w:r w:rsidRPr="00E42B70">
        <w:rPr>
          <w:rFonts w:asciiTheme="majorHAnsi" w:hAnsiTheme="majorHAnsi" w:cstheme="majorHAnsi"/>
          <w:b/>
          <w:sz w:val="20"/>
          <w:szCs w:val="20"/>
        </w:rPr>
        <w:t xml:space="preserve">Full </w:t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 xml:space="preserve">Name: </w:t>
      </w:r>
    </w:p>
    <w:p w14:paraId="733CC6E9" w14:textId="77777777" w:rsidR="00A11365" w:rsidRPr="00E42B70" w:rsidRDefault="00A11365" w:rsidP="00A11365">
      <w:pPr>
        <w:spacing w:line="36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E42B70"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2B2B1" wp14:editId="768DD34A">
                <wp:simplePos x="0" y="0"/>
                <wp:positionH relativeFrom="column">
                  <wp:posOffset>1143000</wp:posOffset>
                </wp:positionH>
                <wp:positionV relativeFrom="paragraph">
                  <wp:posOffset>185420</wp:posOffset>
                </wp:positionV>
                <wp:extent cx="3543300" cy="0"/>
                <wp:effectExtent l="9525" t="11430" r="9525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E41D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4.6pt" to="36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Bu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"/>
            </w:pict>
          </mc:Fallback>
        </mc:AlternateContent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 xml:space="preserve">Emp. Code: </w:t>
      </w:r>
    </w:p>
    <w:p w14:paraId="7DA7BB9F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  <w:r w:rsidRPr="00E42B70"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FB76B" wp14:editId="3C5C4F53">
                <wp:simplePos x="0" y="0"/>
                <wp:positionH relativeFrom="column">
                  <wp:posOffset>1143000</wp:posOffset>
                </wp:positionH>
                <wp:positionV relativeFrom="paragraph">
                  <wp:posOffset>170180</wp:posOffset>
                </wp:positionV>
                <wp:extent cx="3543300" cy="0"/>
                <wp:effectExtent l="9525" t="11430" r="9525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7E8D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3.4pt" to="36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3v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"/>
            </w:pict>
          </mc:Fallback>
        </mc:AlternateContent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 xml:space="preserve">Blood Group: </w:t>
      </w:r>
      <w:r w:rsidRPr="00E42B70">
        <w:rPr>
          <w:rFonts w:asciiTheme="majorHAnsi" w:hAnsiTheme="majorHAnsi" w:cstheme="majorHAnsi"/>
          <w:sz w:val="20"/>
          <w:szCs w:val="20"/>
        </w:rPr>
        <w:br w:type="textWrapping" w:clear="all"/>
        <w:t xml:space="preserve"> </w:t>
      </w:r>
    </w:p>
    <w:p w14:paraId="26D5C105" w14:textId="77777777" w:rsidR="00EF2F45" w:rsidRPr="00E42B70" w:rsidRDefault="00EF2F45" w:rsidP="00EF2F45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E42B70"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BF99F" wp14:editId="2F8413C4">
                <wp:simplePos x="0" y="0"/>
                <wp:positionH relativeFrom="column">
                  <wp:posOffset>1905000</wp:posOffset>
                </wp:positionH>
                <wp:positionV relativeFrom="paragraph">
                  <wp:posOffset>160655</wp:posOffset>
                </wp:positionV>
                <wp:extent cx="2781300" cy="0"/>
                <wp:effectExtent l="9525" t="9525" r="9525" b="952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CF4D9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2.65pt" to="36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"/>
            </w:pict>
          </mc:Fallback>
        </mc:AlternateContent>
      </w:r>
      <w:r>
        <w:rPr>
          <w:rFonts w:asciiTheme="majorHAnsi" w:hAnsiTheme="majorHAnsi" w:cstheme="majorHAnsi"/>
          <w:b/>
          <w:bCs/>
          <w:sz w:val="20"/>
          <w:szCs w:val="20"/>
        </w:rPr>
        <w:t>Mobile</w:t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 xml:space="preserve"> No.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(10 Digit)</w:t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  <w:t xml:space="preserve"> </w:t>
      </w:r>
    </w:p>
    <w:p w14:paraId="715A92D6" w14:textId="77777777" w:rsidR="00EF2F45" w:rsidRDefault="00EF2F45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AC01A86" w14:textId="77777777" w:rsidR="00A11365" w:rsidRPr="00E42B70" w:rsidRDefault="00A11365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E42B70"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71938" wp14:editId="3A8F8370">
                <wp:simplePos x="0" y="0"/>
                <wp:positionH relativeFrom="column">
                  <wp:posOffset>1905000</wp:posOffset>
                </wp:positionH>
                <wp:positionV relativeFrom="paragraph">
                  <wp:posOffset>160655</wp:posOffset>
                </wp:positionV>
                <wp:extent cx="2781300" cy="0"/>
                <wp:effectExtent l="9525" t="9525" r="952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606E1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2.65pt" to="36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"/>
            </w:pict>
          </mc:Fallback>
        </mc:AlternateContent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>Emergency Contact No’s.</w:t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  <w:t xml:space="preserve"> </w:t>
      </w:r>
    </w:p>
    <w:p w14:paraId="76C6470A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  <w:r w:rsidRPr="00E42B70">
        <w:rPr>
          <w:rFonts w:asciiTheme="majorHAnsi" w:hAnsiTheme="majorHAnsi" w:cstheme="majorHAnsi"/>
          <w:b/>
          <w:bCs/>
          <w:sz w:val="20"/>
          <w:szCs w:val="20"/>
        </w:rPr>
        <w:t>(It should be Parents/Spouse Nos.)</w:t>
      </w:r>
    </w:p>
    <w:p w14:paraId="2FA04BF6" w14:textId="77777777" w:rsidR="00A11365" w:rsidRDefault="00E44AB3" w:rsidP="00A11365">
      <w:pPr>
        <w:rPr>
          <w:rFonts w:asciiTheme="majorHAnsi" w:hAnsiTheme="majorHAnsi" w:cstheme="majorHAnsi"/>
          <w:sz w:val="20"/>
          <w:szCs w:val="20"/>
        </w:rPr>
      </w:pPr>
      <w:r w:rsidRPr="00651371">
        <w:rPr>
          <w:rFonts w:asciiTheme="majorHAnsi" w:hAnsiTheme="majorHAnsi" w:cstheme="majorHAnsi"/>
          <w:b/>
          <w:bCs/>
          <w:sz w:val="20"/>
          <w:szCs w:val="20"/>
        </w:rPr>
        <w:t>Date of Joining: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="004E1945">
        <w:rPr>
          <w:rFonts w:asciiTheme="majorHAnsi" w:hAnsiTheme="majorHAnsi" w:cstheme="majorHAnsi"/>
          <w:sz w:val="20"/>
          <w:szCs w:val="20"/>
        </w:rPr>
        <w:t xml:space="preserve">  </w:t>
      </w:r>
      <w:r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inline distT="0" distB="0" distL="0" distR="0" wp14:anchorId="2EB23089" wp14:editId="04FCD13D">
            <wp:extent cx="2786380" cy="12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8EE3A0" w14:textId="77777777" w:rsidR="00877528" w:rsidRDefault="00877528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BBF4101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432D689A" w14:textId="77777777" w:rsidR="00A11365" w:rsidRPr="00E42B70" w:rsidRDefault="00A11365" w:rsidP="00A11365">
      <w:pPr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E42B70">
        <w:rPr>
          <w:rFonts w:asciiTheme="majorHAnsi" w:hAnsiTheme="majorHAnsi" w:cstheme="majorHAnsi"/>
          <w:b/>
          <w:sz w:val="20"/>
          <w:szCs w:val="20"/>
          <w:u w:val="single"/>
        </w:rPr>
        <w:t xml:space="preserve">Following Details to be filled only by Woman Employees </w:t>
      </w:r>
    </w:p>
    <w:p w14:paraId="4012C059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2A69FF75" w14:textId="77777777" w:rsidR="00A11365" w:rsidRPr="00E42B70" w:rsidRDefault="00A11365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E42B70">
        <w:rPr>
          <w:rFonts w:asciiTheme="majorHAnsi" w:hAnsiTheme="majorHAnsi" w:cstheme="majorHAnsi"/>
          <w:b/>
          <w:bCs/>
          <w:sz w:val="20"/>
          <w:szCs w:val="20"/>
        </w:rPr>
        <w:t>Father’s/Husband’s/Mother’s Name</w:t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  <w:t xml:space="preserve"> : _________________________</w:t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</w:p>
    <w:p w14:paraId="3F79FF46" w14:textId="77777777" w:rsidR="00A11365" w:rsidRPr="00E42B70" w:rsidRDefault="00A11365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  <w:t xml:space="preserve">  </w:t>
      </w:r>
    </w:p>
    <w:p w14:paraId="4642FD1E" w14:textId="77777777" w:rsidR="00A11365" w:rsidRPr="00E42B70" w:rsidRDefault="00A11365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E42B70">
        <w:rPr>
          <w:rFonts w:asciiTheme="majorHAnsi" w:hAnsiTheme="majorHAnsi" w:cstheme="majorHAnsi"/>
          <w:b/>
          <w:bCs/>
          <w:sz w:val="20"/>
          <w:szCs w:val="20"/>
        </w:rPr>
        <w:t>Date of Birth</w:t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  <w:t xml:space="preserve"> : _________________________</w:t>
      </w:r>
    </w:p>
    <w:p w14:paraId="12F535D4" w14:textId="77777777" w:rsidR="00A11365" w:rsidRPr="00E42B70" w:rsidRDefault="00A11365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641EB5E5" w14:textId="77777777" w:rsidR="00A11365" w:rsidRPr="00E42B70" w:rsidRDefault="00A11365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E42B70">
        <w:rPr>
          <w:rFonts w:asciiTheme="majorHAnsi" w:hAnsiTheme="majorHAnsi" w:cstheme="majorHAnsi"/>
          <w:b/>
          <w:bCs/>
          <w:sz w:val="20"/>
          <w:szCs w:val="20"/>
        </w:rPr>
        <w:t>Temporary Address</w:t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  <w:t xml:space="preserve"> : _________________________</w:t>
      </w:r>
    </w:p>
    <w:p w14:paraId="0934EEA8" w14:textId="77777777" w:rsidR="00A11365" w:rsidRPr="00E42B70" w:rsidRDefault="00A11365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4EB45C0D" w14:textId="77777777" w:rsidR="00A11365" w:rsidRPr="00E42B70" w:rsidRDefault="002E590E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A11365" w:rsidRPr="00E42B70">
        <w:rPr>
          <w:rFonts w:asciiTheme="majorHAnsi" w:hAnsiTheme="majorHAnsi" w:cstheme="majorHAnsi"/>
          <w:b/>
          <w:bCs/>
          <w:sz w:val="20"/>
          <w:szCs w:val="20"/>
        </w:rPr>
        <w:t xml:space="preserve">  _________________________</w:t>
      </w:r>
    </w:p>
    <w:p w14:paraId="783C4153" w14:textId="77777777" w:rsidR="00A11365" w:rsidRPr="00E42B70" w:rsidRDefault="00A11365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AA30EDB" w14:textId="77777777" w:rsidR="00A11365" w:rsidRPr="00E42B70" w:rsidRDefault="002E590E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A11365" w:rsidRPr="00E42B70">
        <w:rPr>
          <w:rFonts w:asciiTheme="majorHAnsi" w:hAnsiTheme="majorHAnsi" w:cstheme="majorHAnsi"/>
          <w:b/>
          <w:bCs/>
          <w:sz w:val="20"/>
          <w:szCs w:val="20"/>
        </w:rPr>
        <w:t xml:space="preserve">  _________________________</w:t>
      </w:r>
    </w:p>
    <w:p w14:paraId="1C7DAB39" w14:textId="77777777" w:rsidR="00A11365" w:rsidRPr="00E42B70" w:rsidRDefault="00A11365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1C1E5E02" w14:textId="77777777" w:rsidR="00A11365" w:rsidRPr="00E42B70" w:rsidRDefault="00A11365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E42B70">
        <w:rPr>
          <w:rFonts w:asciiTheme="majorHAnsi" w:hAnsiTheme="majorHAnsi" w:cstheme="majorHAnsi"/>
          <w:b/>
          <w:bCs/>
          <w:sz w:val="20"/>
          <w:szCs w:val="20"/>
        </w:rPr>
        <w:t>Permanent Address</w:t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E42B70">
        <w:rPr>
          <w:rFonts w:asciiTheme="majorHAnsi" w:hAnsiTheme="majorHAnsi" w:cstheme="majorHAnsi"/>
          <w:b/>
          <w:bCs/>
          <w:sz w:val="20"/>
          <w:szCs w:val="20"/>
        </w:rPr>
        <w:tab/>
        <w:t xml:space="preserve"> : _________________________</w:t>
      </w:r>
    </w:p>
    <w:p w14:paraId="54094453" w14:textId="77777777" w:rsidR="00A11365" w:rsidRPr="00E42B70" w:rsidRDefault="00A11365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28EF694" w14:textId="77777777" w:rsidR="00A11365" w:rsidRPr="00E42B70" w:rsidRDefault="002E590E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  <w:t xml:space="preserve">    </w:t>
      </w:r>
      <w:r w:rsidR="00A11365" w:rsidRPr="00E42B70">
        <w:rPr>
          <w:rFonts w:asciiTheme="majorHAnsi" w:hAnsiTheme="majorHAnsi" w:cstheme="majorHAnsi"/>
          <w:b/>
          <w:bCs/>
          <w:sz w:val="20"/>
          <w:szCs w:val="20"/>
        </w:rPr>
        <w:t>_________________________</w:t>
      </w:r>
    </w:p>
    <w:p w14:paraId="419637C0" w14:textId="77777777" w:rsidR="00A11365" w:rsidRPr="00E42B70" w:rsidRDefault="00A11365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AE58C21" w14:textId="77777777" w:rsidR="00A11365" w:rsidRPr="00E42B70" w:rsidRDefault="002E590E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  <w:t xml:space="preserve">    </w:t>
      </w:r>
      <w:r w:rsidR="00A11365" w:rsidRPr="00E42B70">
        <w:rPr>
          <w:rFonts w:asciiTheme="majorHAnsi" w:hAnsiTheme="majorHAnsi" w:cstheme="majorHAnsi"/>
          <w:b/>
          <w:bCs/>
          <w:sz w:val="20"/>
          <w:szCs w:val="20"/>
        </w:rPr>
        <w:t xml:space="preserve"> _________________________</w:t>
      </w:r>
    </w:p>
    <w:p w14:paraId="133DB47E" w14:textId="77777777" w:rsidR="00082498" w:rsidRDefault="00082498" w:rsidP="00A11365">
      <w:pPr>
        <w:pStyle w:val="Heading2"/>
        <w:jc w:val="center"/>
        <w:rPr>
          <w:rFonts w:asciiTheme="majorHAnsi" w:hAnsiTheme="majorHAnsi" w:cstheme="majorHAnsi"/>
          <w:sz w:val="20"/>
          <w:szCs w:val="20"/>
        </w:rPr>
      </w:pPr>
    </w:p>
    <w:p w14:paraId="41420BD5" w14:textId="77777777" w:rsidR="00407D20" w:rsidRDefault="00407D20" w:rsidP="00A11365">
      <w:pPr>
        <w:pStyle w:val="Heading2"/>
        <w:jc w:val="center"/>
        <w:rPr>
          <w:rFonts w:asciiTheme="majorHAnsi" w:hAnsiTheme="majorHAnsi" w:cstheme="majorHAnsi"/>
          <w:sz w:val="20"/>
          <w:szCs w:val="20"/>
        </w:rPr>
      </w:pPr>
    </w:p>
    <w:p w14:paraId="1DCCBDDA" w14:textId="77777777" w:rsidR="00A11365" w:rsidRPr="00E42B70" w:rsidRDefault="00A11365" w:rsidP="00A11365">
      <w:pPr>
        <w:pStyle w:val="Heading2"/>
        <w:jc w:val="center"/>
        <w:rPr>
          <w:rFonts w:asciiTheme="majorHAnsi" w:hAnsiTheme="majorHAnsi" w:cstheme="majorHAnsi"/>
          <w:sz w:val="20"/>
          <w:szCs w:val="20"/>
        </w:rPr>
      </w:pPr>
      <w:r w:rsidRPr="00E42B70">
        <w:rPr>
          <w:rFonts w:asciiTheme="majorHAnsi" w:hAnsiTheme="majorHAnsi" w:cstheme="majorHAnsi"/>
          <w:sz w:val="20"/>
          <w:szCs w:val="20"/>
        </w:rPr>
        <w:t>Declaration of official signatures</w:t>
      </w:r>
    </w:p>
    <w:p w14:paraId="529C1502" w14:textId="77777777" w:rsidR="00A11365" w:rsidRPr="00E42B70" w:rsidRDefault="00A11365" w:rsidP="00A11365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48DECC23" w14:textId="77777777" w:rsidR="00A11365" w:rsidRPr="00E42B70" w:rsidRDefault="00A11365" w:rsidP="00A11365">
      <w:pPr>
        <w:pStyle w:val="Heading6"/>
        <w:jc w:val="center"/>
        <w:rPr>
          <w:rFonts w:cstheme="majorHAnsi"/>
          <w:b/>
          <w:sz w:val="20"/>
          <w:szCs w:val="20"/>
        </w:rPr>
      </w:pPr>
      <w:r w:rsidRPr="00E42B70">
        <w:rPr>
          <w:rFonts w:cstheme="majorHAnsi"/>
          <w:b/>
          <w:sz w:val="20"/>
          <w:szCs w:val="20"/>
        </w:rPr>
        <w:t>To whom so ever this may concern</w:t>
      </w:r>
    </w:p>
    <w:p w14:paraId="264A2F76" w14:textId="77777777" w:rsidR="00A11365" w:rsidRPr="00E42B70" w:rsidRDefault="00A11365" w:rsidP="00A11365">
      <w:pPr>
        <w:ind w:left="2880"/>
        <w:rPr>
          <w:rFonts w:asciiTheme="majorHAnsi" w:hAnsiTheme="majorHAnsi" w:cstheme="majorHAnsi"/>
          <w:b/>
          <w:bCs/>
          <w:sz w:val="20"/>
          <w:szCs w:val="20"/>
        </w:rPr>
      </w:pPr>
    </w:p>
    <w:p w14:paraId="070B860E" w14:textId="77777777" w:rsidR="00A11365" w:rsidRPr="00E42B70" w:rsidRDefault="00A11365" w:rsidP="00A11365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602285CD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  <w:r w:rsidRPr="00E42B70">
        <w:rPr>
          <w:rFonts w:asciiTheme="majorHAnsi" w:hAnsiTheme="majorHAnsi" w:cstheme="majorHAnsi"/>
          <w:sz w:val="20"/>
          <w:szCs w:val="20"/>
        </w:rPr>
        <w:t>I, ________________________________________________, declare that the following sample Signature(s) is used in all my documents and hold legal sanctity under the court of law.</w:t>
      </w:r>
    </w:p>
    <w:p w14:paraId="2773E496" w14:textId="77777777" w:rsidR="00A11365" w:rsidRPr="00E42B70" w:rsidRDefault="00A11365" w:rsidP="00A11365">
      <w:pPr>
        <w:ind w:left="360"/>
        <w:rPr>
          <w:rFonts w:asciiTheme="majorHAnsi" w:hAnsiTheme="majorHAnsi" w:cstheme="majorHAnsi"/>
          <w:sz w:val="20"/>
          <w:szCs w:val="20"/>
        </w:rPr>
      </w:pPr>
    </w:p>
    <w:p w14:paraId="2415238A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5A011ED4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78087F9B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  <w:r w:rsidRPr="00E42B70">
        <w:rPr>
          <w:rFonts w:asciiTheme="majorHAnsi" w:hAnsiTheme="majorHAnsi" w:cstheme="majorHAnsi"/>
          <w:sz w:val="20"/>
          <w:szCs w:val="20"/>
        </w:rPr>
        <w:t>Signature 1. ______________________________</w:t>
      </w:r>
    </w:p>
    <w:p w14:paraId="79146048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1DBE977B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33C5FDC3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  <w:r w:rsidRPr="00E42B70">
        <w:rPr>
          <w:rFonts w:asciiTheme="majorHAnsi" w:hAnsiTheme="majorHAnsi" w:cstheme="majorHAnsi"/>
          <w:sz w:val="20"/>
          <w:szCs w:val="20"/>
        </w:rPr>
        <w:t>Signature 2. ______________________________</w:t>
      </w:r>
    </w:p>
    <w:p w14:paraId="4DA4DE88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48F9E631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3600B706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547A371F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  <w:r w:rsidRPr="00E42B70">
        <w:rPr>
          <w:rFonts w:asciiTheme="majorHAnsi" w:hAnsiTheme="majorHAnsi" w:cstheme="majorHAnsi"/>
          <w:sz w:val="20"/>
          <w:szCs w:val="20"/>
        </w:rPr>
        <w:t>Date of declaration: ________________________________</w:t>
      </w:r>
    </w:p>
    <w:p w14:paraId="6FA18736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22CD127D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304B003B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4854A176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71C31763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646523E7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171F4756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26006FBB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79CB2954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01FD77E7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73ED7A1C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78726FEB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593C82EE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0177C858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6B4D9050" w14:textId="77777777" w:rsidR="00407D20" w:rsidRDefault="00407D20" w:rsidP="00A11365">
      <w:pPr>
        <w:rPr>
          <w:rFonts w:asciiTheme="majorHAnsi" w:hAnsiTheme="majorHAnsi" w:cstheme="majorHAnsi"/>
          <w:b/>
          <w:sz w:val="20"/>
          <w:szCs w:val="20"/>
        </w:rPr>
      </w:pPr>
    </w:p>
    <w:p w14:paraId="19A63DAF" w14:textId="77777777" w:rsidR="00A11365" w:rsidRPr="00E42B70" w:rsidRDefault="00A11365" w:rsidP="00A11365">
      <w:pPr>
        <w:rPr>
          <w:rFonts w:asciiTheme="majorHAnsi" w:hAnsiTheme="majorHAnsi" w:cstheme="majorHAnsi"/>
          <w:b/>
          <w:sz w:val="20"/>
          <w:szCs w:val="20"/>
        </w:rPr>
      </w:pPr>
      <w:r w:rsidRPr="00E42B70">
        <w:rPr>
          <w:rFonts w:asciiTheme="majorHAnsi" w:hAnsiTheme="majorHAnsi" w:cstheme="majorHAnsi"/>
          <w:b/>
          <w:sz w:val="20"/>
          <w:szCs w:val="20"/>
        </w:rPr>
        <w:t xml:space="preserve">Family Details (Spouse, Children, Parents, </w:t>
      </w:r>
      <w:r w:rsidR="001100CB" w:rsidRPr="00E42B70">
        <w:rPr>
          <w:rFonts w:asciiTheme="majorHAnsi" w:hAnsiTheme="majorHAnsi" w:cstheme="majorHAnsi"/>
          <w:b/>
          <w:sz w:val="20"/>
          <w:szCs w:val="20"/>
        </w:rPr>
        <w:t>Brothers &amp;</w:t>
      </w:r>
      <w:r w:rsidRPr="00E42B70">
        <w:rPr>
          <w:rFonts w:asciiTheme="majorHAnsi" w:hAnsiTheme="majorHAnsi" w:cstheme="majorHAnsi"/>
          <w:b/>
          <w:sz w:val="20"/>
          <w:szCs w:val="20"/>
        </w:rPr>
        <w:t xml:space="preserve"> Sisters):</w:t>
      </w:r>
    </w:p>
    <w:tbl>
      <w:tblPr>
        <w:tblW w:w="8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608"/>
        <w:gridCol w:w="1077"/>
        <w:gridCol w:w="1615"/>
        <w:gridCol w:w="2154"/>
      </w:tblGrid>
      <w:tr w:rsidR="00A11365" w:rsidRPr="00E42B70" w14:paraId="753A3641" w14:textId="77777777" w:rsidTr="00C0000B">
        <w:trPr>
          <w:trHeight w:val="65"/>
        </w:trPr>
        <w:tc>
          <w:tcPr>
            <w:tcW w:w="2448" w:type="dxa"/>
          </w:tcPr>
          <w:p w14:paraId="199921E4" w14:textId="77777777" w:rsidR="00A11365" w:rsidRPr="00E42B70" w:rsidRDefault="00A11365" w:rsidP="00C0000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42B70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1608" w:type="dxa"/>
          </w:tcPr>
          <w:p w14:paraId="22B5EDF7" w14:textId="77777777" w:rsidR="00A11365" w:rsidRPr="00E42B70" w:rsidRDefault="00A11365" w:rsidP="00C0000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42B70">
              <w:rPr>
                <w:rFonts w:asciiTheme="majorHAnsi" w:hAnsiTheme="majorHAnsi" w:cstheme="majorHAnsi"/>
                <w:sz w:val="20"/>
                <w:szCs w:val="20"/>
              </w:rPr>
              <w:t>Relationship</w:t>
            </w:r>
          </w:p>
        </w:tc>
        <w:tc>
          <w:tcPr>
            <w:tcW w:w="1077" w:type="dxa"/>
          </w:tcPr>
          <w:p w14:paraId="3876D0CE" w14:textId="77777777" w:rsidR="00A11365" w:rsidRPr="00E42B70" w:rsidRDefault="00A11365" w:rsidP="00C0000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42B70">
              <w:rPr>
                <w:rFonts w:asciiTheme="majorHAnsi" w:hAnsiTheme="majorHAnsi" w:cstheme="majorHAnsi"/>
                <w:sz w:val="20"/>
                <w:szCs w:val="20"/>
              </w:rPr>
              <w:t>Age</w:t>
            </w:r>
          </w:p>
        </w:tc>
        <w:tc>
          <w:tcPr>
            <w:tcW w:w="1615" w:type="dxa"/>
          </w:tcPr>
          <w:p w14:paraId="413551E4" w14:textId="77777777" w:rsidR="00A11365" w:rsidRPr="00E42B70" w:rsidRDefault="00A11365" w:rsidP="00C0000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42B70">
              <w:rPr>
                <w:rFonts w:asciiTheme="majorHAnsi" w:hAnsiTheme="majorHAnsi" w:cstheme="majorHAnsi"/>
                <w:sz w:val="20"/>
                <w:szCs w:val="20"/>
              </w:rPr>
              <w:t>Occupation</w:t>
            </w:r>
          </w:p>
        </w:tc>
        <w:tc>
          <w:tcPr>
            <w:tcW w:w="2154" w:type="dxa"/>
          </w:tcPr>
          <w:p w14:paraId="3593769D" w14:textId="77777777" w:rsidR="00A11365" w:rsidRPr="00E42B70" w:rsidRDefault="00A11365" w:rsidP="00C0000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42B70">
              <w:rPr>
                <w:rFonts w:asciiTheme="majorHAnsi" w:hAnsiTheme="majorHAnsi" w:cstheme="majorHAnsi"/>
                <w:sz w:val="20"/>
                <w:szCs w:val="20"/>
              </w:rPr>
              <w:t>Contact Numbers</w:t>
            </w:r>
          </w:p>
        </w:tc>
      </w:tr>
      <w:tr w:rsidR="00A11365" w:rsidRPr="00E42B70" w14:paraId="584A9199" w14:textId="77777777" w:rsidTr="00C0000B">
        <w:trPr>
          <w:trHeight w:val="78"/>
        </w:trPr>
        <w:tc>
          <w:tcPr>
            <w:tcW w:w="2448" w:type="dxa"/>
          </w:tcPr>
          <w:p w14:paraId="554057EB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08" w:type="dxa"/>
          </w:tcPr>
          <w:p w14:paraId="2079B966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7" w:type="dxa"/>
          </w:tcPr>
          <w:p w14:paraId="78CA4E86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15" w:type="dxa"/>
          </w:tcPr>
          <w:p w14:paraId="04336E08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4" w:type="dxa"/>
          </w:tcPr>
          <w:p w14:paraId="4410EC6B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11365" w:rsidRPr="00E42B70" w14:paraId="456F0D10" w14:textId="77777777" w:rsidTr="00C0000B">
        <w:trPr>
          <w:trHeight w:val="78"/>
        </w:trPr>
        <w:tc>
          <w:tcPr>
            <w:tcW w:w="2448" w:type="dxa"/>
          </w:tcPr>
          <w:p w14:paraId="3FC0746C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08" w:type="dxa"/>
          </w:tcPr>
          <w:p w14:paraId="553F24E8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7" w:type="dxa"/>
          </w:tcPr>
          <w:p w14:paraId="7277B1AB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15" w:type="dxa"/>
          </w:tcPr>
          <w:p w14:paraId="74E7E1B5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4" w:type="dxa"/>
          </w:tcPr>
          <w:p w14:paraId="7ECACEDE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11365" w:rsidRPr="00E42B70" w14:paraId="363BEE19" w14:textId="77777777" w:rsidTr="00C0000B">
        <w:trPr>
          <w:trHeight w:val="78"/>
        </w:trPr>
        <w:tc>
          <w:tcPr>
            <w:tcW w:w="2448" w:type="dxa"/>
          </w:tcPr>
          <w:p w14:paraId="505506BD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08" w:type="dxa"/>
          </w:tcPr>
          <w:p w14:paraId="68F05806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7" w:type="dxa"/>
          </w:tcPr>
          <w:p w14:paraId="676DD670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15" w:type="dxa"/>
          </w:tcPr>
          <w:p w14:paraId="7BC874FB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4" w:type="dxa"/>
          </w:tcPr>
          <w:p w14:paraId="543CA968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11365" w:rsidRPr="00E42B70" w14:paraId="3696304A" w14:textId="77777777" w:rsidTr="00C0000B">
        <w:trPr>
          <w:trHeight w:val="78"/>
        </w:trPr>
        <w:tc>
          <w:tcPr>
            <w:tcW w:w="2448" w:type="dxa"/>
          </w:tcPr>
          <w:p w14:paraId="3429FD77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08" w:type="dxa"/>
          </w:tcPr>
          <w:p w14:paraId="49ED838A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7" w:type="dxa"/>
          </w:tcPr>
          <w:p w14:paraId="37DC1FA6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15" w:type="dxa"/>
          </w:tcPr>
          <w:p w14:paraId="12B6E6F8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4" w:type="dxa"/>
          </w:tcPr>
          <w:p w14:paraId="0DC76C66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11365" w:rsidRPr="00E42B70" w14:paraId="6A2A7C89" w14:textId="77777777" w:rsidTr="00C0000B">
        <w:trPr>
          <w:trHeight w:val="78"/>
        </w:trPr>
        <w:tc>
          <w:tcPr>
            <w:tcW w:w="2448" w:type="dxa"/>
          </w:tcPr>
          <w:p w14:paraId="3AC7594E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08" w:type="dxa"/>
          </w:tcPr>
          <w:p w14:paraId="0CB9D7B0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7" w:type="dxa"/>
          </w:tcPr>
          <w:p w14:paraId="50941FF4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15" w:type="dxa"/>
          </w:tcPr>
          <w:p w14:paraId="5D9AA323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4" w:type="dxa"/>
          </w:tcPr>
          <w:p w14:paraId="10716B35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11365" w:rsidRPr="00E42B70" w14:paraId="64AD16E1" w14:textId="77777777" w:rsidTr="00C0000B">
        <w:trPr>
          <w:trHeight w:val="78"/>
        </w:trPr>
        <w:tc>
          <w:tcPr>
            <w:tcW w:w="2448" w:type="dxa"/>
          </w:tcPr>
          <w:p w14:paraId="7AF87B04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08" w:type="dxa"/>
          </w:tcPr>
          <w:p w14:paraId="29945432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7" w:type="dxa"/>
          </w:tcPr>
          <w:p w14:paraId="3A6ED2DD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15" w:type="dxa"/>
          </w:tcPr>
          <w:p w14:paraId="489C33D0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4" w:type="dxa"/>
          </w:tcPr>
          <w:p w14:paraId="2B7C9000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F53AF7F" w14:textId="77777777" w:rsidR="00A11365" w:rsidRPr="00E42B70" w:rsidRDefault="00A11365" w:rsidP="00A11365">
      <w:pPr>
        <w:ind w:right="-1620"/>
        <w:rPr>
          <w:rFonts w:asciiTheme="majorHAnsi" w:hAnsiTheme="majorHAnsi" w:cstheme="majorHAnsi"/>
          <w:sz w:val="20"/>
          <w:szCs w:val="20"/>
        </w:rPr>
      </w:pPr>
    </w:p>
    <w:p w14:paraId="28807B59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  <w:r w:rsidRPr="00E42B70">
        <w:rPr>
          <w:rFonts w:asciiTheme="majorHAnsi" w:hAnsiTheme="majorHAnsi" w:cstheme="majorHAnsi"/>
          <w:sz w:val="20"/>
          <w:szCs w:val="20"/>
        </w:rPr>
        <w:t>EMERGENCY CONTACT NUMBERS: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4500"/>
        <w:gridCol w:w="1980"/>
      </w:tblGrid>
      <w:tr w:rsidR="00A11365" w:rsidRPr="00E42B70" w14:paraId="1FEBE72B" w14:textId="77777777" w:rsidTr="00C0000B">
        <w:tc>
          <w:tcPr>
            <w:tcW w:w="2448" w:type="dxa"/>
          </w:tcPr>
          <w:p w14:paraId="6408C17F" w14:textId="77777777" w:rsidR="00A11365" w:rsidRPr="00E42B70" w:rsidRDefault="00A11365" w:rsidP="00C0000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42B70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4500" w:type="dxa"/>
          </w:tcPr>
          <w:p w14:paraId="3EF41FDF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42B70">
              <w:rPr>
                <w:rFonts w:asciiTheme="majorHAnsi" w:hAnsiTheme="majorHAnsi" w:cstheme="majorHAnsi"/>
                <w:sz w:val="20"/>
                <w:szCs w:val="20"/>
              </w:rPr>
              <w:t xml:space="preserve">           Address</w:t>
            </w:r>
          </w:p>
        </w:tc>
        <w:tc>
          <w:tcPr>
            <w:tcW w:w="1980" w:type="dxa"/>
          </w:tcPr>
          <w:p w14:paraId="367775B8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42B70">
              <w:rPr>
                <w:rFonts w:asciiTheme="majorHAnsi" w:hAnsiTheme="majorHAnsi" w:cstheme="majorHAnsi"/>
                <w:sz w:val="20"/>
                <w:szCs w:val="20"/>
              </w:rPr>
              <w:t>Telephone:</w:t>
            </w:r>
          </w:p>
        </w:tc>
      </w:tr>
      <w:tr w:rsidR="00A11365" w:rsidRPr="00E42B70" w14:paraId="51499277" w14:textId="77777777" w:rsidTr="00C0000B">
        <w:tc>
          <w:tcPr>
            <w:tcW w:w="2448" w:type="dxa"/>
          </w:tcPr>
          <w:p w14:paraId="38100F80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14:paraId="5B2F61CA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3C75661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11365" w:rsidRPr="00E42B70" w14:paraId="1D3BCF13" w14:textId="77777777" w:rsidTr="00C0000B">
        <w:tc>
          <w:tcPr>
            <w:tcW w:w="2448" w:type="dxa"/>
          </w:tcPr>
          <w:p w14:paraId="0E84C729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14:paraId="16D920E7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2CFE974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11365" w:rsidRPr="00E42B70" w14:paraId="0A72E76E" w14:textId="77777777" w:rsidTr="00C0000B">
        <w:tc>
          <w:tcPr>
            <w:tcW w:w="2448" w:type="dxa"/>
          </w:tcPr>
          <w:p w14:paraId="1A83CDC4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14:paraId="4D79A514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EBED80A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11365" w:rsidRPr="00E42B70" w14:paraId="34154057" w14:textId="77777777" w:rsidTr="00C0000B">
        <w:tc>
          <w:tcPr>
            <w:tcW w:w="2448" w:type="dxa"/>
          </w:tcPr>
          <w:p w14:paraId="75251ABC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14:paraId="2B7F8BD8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724A686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E522565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20715ABA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37B24C8A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  <w:r w:rsidRPr="00E42B70">
        <w:rPr>
          <w:rFonts w:asciiTheme="majorHAnsi" w:hAnsiTheme="majorHAnsi" w:cstheme="majorHAnsi"/>
          <w:sz w:val="20"/>
          <w:szCs w:val="20"/>
        </w:rPr>
        <w:t>Have you ever been convicted in any court of Law? Yes/No (Please tick).If yes, give full details on a separate sheet of paper.</w:t>
      </w:r>
    </w:p>
    <w:p w14:paraId="4E2F2219" w14:textId="77777777" w:rsidR="00A11365" w:rsidRPr="00E42B70" w:rsidRDefault="00A11365" w:rsidP="00A11365">
      <w:pPr>
        <w:ind w:right="-180"/>
        <w:rPr>
          <w:rFonts w:asciiTheme="majorHAnsi" w:hAnsiTheme="majorHAnsi" w:cstheme="majorHAnsi"/>
          <w:sz w:val="20"/>
          <w:szCs w:val="20"/>
        </w:rPr>
      </w:pPr>
    </w:p>
    <w:p w14:paraId="013BFC5E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  <w:r w:rsidRPr="00E42B70">
        <w:rPr>
          <w:rFonts w:asciiTheme="majorHAnsi" w:hAnsiTheme="majorHAnsi" w:cstheme="majorHAnsi"/>
          <w:sz w:val="20"/>
          <w:szCs w:val="20"/>
        </w:rPr>
        <w:t>Do you have any location constraint? If yes please give reasons: _______________________</w:t>
      </w:r>
    </w:p>
    <w:tbl>
      <w:tblPr>
        <w:tblpPr w:leftFromText="180" w:rightFromText="180" w:vertAnchor="text" w:horzAnchor="margin" w:tblpY="137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11365" w:rsidRPr="00E42B70" w14:paraId="77A034C0" w14:textId="77777777" w:rsidTr="00C0000B">
        <w:trPr>
          <w:trHeight w:val="1695"/>
        </w:trPr>
        <w:tc>
          <w:tcPr>
            <w:tcW w:w="8856" w:type="dxa"/>
          </w:tcPr>
          <w:p w14:paraId="754D491C" w14:textId="77777777" w:rsidR="00A11365" w:rsidRPr="00E42B70" w:rsidRDefault="00A11365" w:rsidP="00C0000B">
            <w:pPr>
              <w:pStyle w:val="BodyText"/>
              <w:rPr>
                <w:rFonts w:asciiTheme="majorHAnsi" w:hAnsiTheme="majorHAnsi" w:cstheme="majorHAnsi"/>
                <w:szCs w:val="20"/>
              </w:rPr>
            </w:pPr>
            <w:r w:rsidRPr="00E42B70">
              <w:rPr>
                <w:rFonts w:asciiTheme="majorHAnsi" w:hAnsiTheme="majorHAnsi" w:cstheme="majorHAnsi"/>
                <w:szCs w:val="20"/>
              </w:rPr>
              <w:t>I confirm that the information provided by me in this application form is accurate and correct. I understand that in the event of my employment, if any information provided here by me is found to be untrue, my employment could be terminated without notice.</w:t>
            </w:r>
          </w:p>
          <w:p w14:paraId="30FAA266" w14:textId="77777777" w:rsidR="00A11365" w:rsidRPr="00E42B70" w:rsidRDefault="00A11365" w:rsidP="00C0000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34DF60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796A21D1" w14:textId="77777777" w:rsidR="00A11365" w:rsidRPr="00E42B70" w:rsidRDefault="00A11365" w:rsidP="00C0000B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42B70">
              <w:rPr>
                <w:rFonts w:asciiTheme="majorHAnsi" w:hAnsiTheme="majorHAnsi" w:cstheme="majorHAnsi"/>
                <w:b/>
                <w:sz w:val="20"/>
                <w:szCs w:val="20"/>
              </w:rPr>
              <w:t>Date:                                                                    Signature:</w:t>
            </w:r>
          </w:p>
        </w:tc>
      </w:tr>
    </w:tbl>
    <w:p w14:paraId="5814A442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2AEE5138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</w:p>
    <w:p w14:paraId="13AE91A3" w14:textId="77777777" w:rsidR="00A11365" w:rsidRPr="00E42B70" w:rsidRDefault="00A11365" w:rsidP="00A11365">
      <w:pPr>
        <w:rPr>
          <w:rFonts w:asciiTheme="majorHAnsi" w:hAnsiTheme="majorHAnsi" w:cstheme="majorHAnsi"/>
          <w:sz w:val="20"/>
          <w:szCs w:val="20"/>
        </w:rPr>
      </w:pPr>
      <w:r w:rsidRPr="00E42B70">
        <w:rPr>
          <w:rFonts w:asciiTheme="majorHAnsi" w:hAnsiTheme="majorHAnsi" w:cstheme="majorHAnsi"/>
          <w:sz w:val="20"/>
          <w:szCs w:val="20"/>
        </w:rPr>
        <w:t>DECLARATION</w:t>
      </w:r>
    </w:p>
    <w:sectPr w:rsidR="00A11365" w:rsidRPr="00E42B70" w:rsidSect="004E217C">
      <w:headerReference w:type="default" r:id="rId12"/>
      <w:footerReference w:type="default" r:id="rId13"/>
      <w:pgSz w:w="11906" w:h="16838"/>
      <w:pgMar w:top="1238" w:right="1411" w:bottom="1411" w:left="1138" w:header="187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DD63C" w14:textId="77777777" w:rsidR="004006E1" w:rsidRDefault="004006E1" w:rsidP="00C844F9">
      <w:r>
        <w:separator/>
      </w:r>
    </w:p>
    <w:p w14:paraId="2030C4D8" w14:textId="77777777" w:rsidR="004006E1" w:rsidRDefault="004006E1"/>
  </w:endnote>
  <w:endnote w:type="continuationSeparator" w:id="0">
    <w:p w14:paraId="2F5BD7D8" w14:textId="77777777" w:rsidR="004006E1" w:rsidRDefault="004006E1" w:rsidP="00C844F9">
      <w:r>
        <w:continuationSeparator/>
      </w:r>
    </w:p>
    <w:p w14:paraId="7174496A" w14:textId="77777777" w:rsidR="004006E1" w:rsidRDefault="004006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EE244" w14:textId="77777777" w:rsidR="003A272A" w:rsidRPr="00363E4D" w:rsidRDefault="002B1786" w:rsidP="002B1786">
    <w:pPr>
      <w:pStyle w:val="Footer"/>
      <w:pBdr>
        <w:top w:val="single" w:sz="8" w:space="1" w:color="939598" w:themeColor="background2"/>
        <w:bottom w:val="single" w:sz="8" w:space="1" w:color="939598" w:themeColor="background2"/>
      </w:pBdr>
      <w:spacing w:before="60" w:after="60" w:line="276" w:lineRule="auto"/>
      <w:ind w:right="-187"/>
    </w:pPr>
    <w:r w:rsidRPr="00AF7409">
      <w:rPr>
        <w:rFonts w:asciiTheme="minorHAnsi" w:hAnsiTheme="minorHAnsi" w:cstheme="minorHAnsi"/>
        <w:noProof/>
        <w:sz w:val="14"/>
        <w:lang w:val="en-US"/>
      </w:rPr>
      <mc:AlternateContent>
        <mc:Choice Requires="wps">
          <w:drawing>
            <wp:anchor distT="0" distB="0" distL="114300" distR="114300" simplePos="0" relativeHeight="251496448" behindDoc="0" locked="0" layoutInCell="0" allowOverlap="1" wp14:anchorId="64D0D557" wp14:editId="3A955A06">
              <wp:simplePos x="0" y="0"/>
              <wp:positionH relativeFrom="column">
                <wp:posOffset>2991646</wp:posOffset>
              </wp:positionH>
              <wp:positionV relativeFrom="page">
                <wp:posOffset>10111105</wp:posOffset>
              </wp:positionV>
              <wp:extent cx="3081020" cy="146050"/>
              <wp:effectExtent l="0" t="0" r="5080" b="6350"/>
              <wp:wrapNone/>
              <wp:docPr id="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1020" cy="146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8A641A" w14:textId="77777777" w:rsidR="000F6D51" w:rsidRPr="00AF7409" w:rsidRDefault="00F0752F" w:rsidP="00F16AF3">
                          <w:pPr>
                            <w:jc w:val="right"/>
                            <w:rPr>
                              <w:rFonts w:asciiTheme="minorHAnsi" w:hAnsiTheme="minorHAnsi" w:cstheme="minorHAnsi"/>
                              <w:noProof/>
                              <w:sz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noProof/>
                              <w:sz w:val="14"/>
                            </w:rPr>
                            <w:t>©2018</w:t>
                          </w:r>
                          <w:r w:rsidR="000F6D51" w:rsidRPr="00AF7409">
                            <w:rPr>
                              <w:rFonts w:asciiTheme="minorHAnsi" w:hAnsiTheme="minorHAnsi" w:cstheme="minorHAnsi"/>
                              <w:noProof/>
                              <w:sz w:val="14"/>
                            </w:rPr>
                            <w:t xml:space="preserve"> Evalueserve. All rights reserved.</w:t>
                          </w:r>
                        </w:p>
                        <w:p w14:paraId="442F0F17" w14:textId="77777777" w:rsidR="003A272A" w:rsidRPr="00AF7409" w:rsidRDefault="003A272A" w:rsidP="00363E4D">
                          <w:pPr>
                            <w:jc w:val="right"/>
                            <w:rPr>
                              <w:rFonts w:asciiTheme="minorHAnsi" w:hAnsiTheme="minorHAnsi" w:cstheme="minorHAnsi"/>
                              <w:noProof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3600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0D5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35.55pt;margin-top:796.15pt;width:242.6pt;height:11.5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" o:allowincell="f" filled="f" stroked="f">
              <v:textbox inset="0,1mm,0,0">
                <w:txbxContent>
                  <w:p w14:paraId="5C8A641A" w14:textId="77777777" w:rsidR="000F6D51" w:rsidRPr="00AF7409" w:rsidRDefault="00F0752F" w:rsidP="00F16AF3">
                    <w:pPr>
                      <w:jc w:val="right"/>
                      <w:rPr>
                        <w:rFonts w:asciiTheme="minorHAnsi" w:hAnsiTheme="minorHAnsi" w:cstheme="minorHAnsi"/>
                        <w:noProof/>
                        <w:sz w:val="14"/>
                      </w:rPr>
                    </w:pPr>
                    <w:r>
                      <w:rPr>
                        <w:rFonts w:asciiTheme="minorHAnsi" w:hAnsiTheme="minorHAnsi" w:cstheme="minorHAnsi"/>
                        <w:noProof/>
                        <w:sz w:val="14"/>
                      </w:rPr>
                      <w:t>©2018</w:t>
                    </w:r>
                    <w:r w:rsidR="000F6D51" w:rsidRPr="00AF7409">
                      <w:rPr>
                        <w:rFonts w:asciiTheme="minorHAnsi" w:hAnsiTheme="minorHAnsi" w:cstheme="minorHAnsi"/>
                        <w:noProof/>
                        <w:sz w:val="14"/>
                      </w:rPr>
                      <w:t xml:space="preserve"> Evalueserve. All rights reserved.</w:t>
                    </w:r>
                  </w:p>
                  <w:p w14:paraId="442F0F17" w14:textId="77777777" w:rsidR="003A272A" w:rsidRPr="00AF7409" w:rsidRDefault="003A272A" w:rsidP="00363E4D">
                    <w:pPr>
                      <w:jc w:val="right"/>
                      <w:rPr>
                        <w:rFonts w:asciiTheme="minorHAnsi" w:hAnsiTheme="minorHAnsi" w:cstheme="minorHAnsi"/>
                        <w:noProof/>
                        <w:sz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522048" behindDoc="0" locked="0" layoutInCell="1" allowOverlap="1" wp14:anchorId="0EAB75D8" wp14:editId="62D494E4">
              <wp:simplePos x="0" y="0"/>
              <wp:positionH relativeFrom="column">
                <wp:posOffset>6153785</wp:posOffset>
              </wp:positionH>
              <wp:positionV relativeFrom="page">
                <wp:posOffset>9884410</wp:posOffset>
              </wp:positionV>
              <wp:extent cx="367461" cy="384048"/>
              <wp:effectExtent l="0" t="0" r="0" b="0"/>
              <wp:wrapNone/>
              <wp:docPr id="45" name="Group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367461" cy="384048"/>
                        <a:chOff x="0" y="0"/>
                        <a:chExt cx="2905945" cy="2982435"/>
                      </a:xfrm>
                    </wpg:grpSpPr>
                    <wps:wsp>
                      <wps:cNvPr id="46" name="Rectangle 46"/>
                      <wps:cNvSpPr/>
                      <wps:spPr>
                        <a:xfrm rot="2595032">
                          <a:off x="876543" y="228668"/>
                          <a:ext cx="1050042" cy="2597756"/>
                        </a:xfrm>
                        <a:prstGeom prst="rect">
                          <a:avLst/>
                        </a:prstGeom>
                        <a:solidFill>
                          <a:srgbClr val="ADD6F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47" name="Oval 47"/>
                      <wps:cNvSpPr/>
                      <wps:spPr>
                        <a:xfrm>
                          <a:off x="1812554" y="0"/>
                          <a:ext cx="1093391" cy="1055914"/>
                        </a:xfrm>
                        <a:prstGeom prst="ellipse">
                          <a:avLst/>
                        </a:prstGeom>
                        <a:solidFill>
                          <a:srgbClr val="AF5E9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48" name="Oval 48"/>
                      <wps:cNvSpPr/>
                      <wps:spPr>
                        <a:xfrm>
                          <a:off x="0" y="1926521"/>
                          <a:ext cx="1093391" cy="1055914"/>
                        </a:xfrm>
                        <a:prstGeom prst="ellipse">
                          <a:avLst/>
                        </a:prstGeom>
                        <a:solidFill>
                          <a:srgbClr val="EE265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64D13E" id="Group 30" o:spid="_x0000_s1026" style="position:absolute;margin-left:484.55pt;margin-top:778.3pt;width:28.95pt;height:30.25pt;z-index:251522048;mso-position-vertical-relative:page;mso-width-relative:margin;mso-height-relative:margin" coordsize="29059,2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">
              <o:lock v:ext="edit" aspectratio="t"/>
              <v:rect id="Rectangle 46" o:spid="_x0000_s1027" style="position:absolute;left:8765;top:2286;width:10500;height:25978;rotation:283446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IIsQA&#10;AADbAAAADwAAAGRycy9kb3ducmV2LnhtbESP0WoCMRRE34X+Q7hC32piaUVWo0hrqQotuPoB1811&#10;s7i5WTapbvv1Rij4OMzMGWY671wtztSGyrOG4UCBIC68qbjUsN99PI1BhIhssPZMGn4pwHz20Jti&#10;ZvyFt3TOYykShEOGGmyMTSZlKCw5DAPfECfv6FuHMcm2lKbFS4K7Wj4rNZIOK04LFht6s1Sc8h+n&#10;4VS849f64K3KPzfL1+8/1cjVUuvHfreYgIjUxXv4v70yGl5GcPuSfoC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ZSCLEAAAA2wAAAA8AAAAAAAAAAAAAAAAAmAIAAGRycy9k&#10;b3ducmV2LnhtbFBLBQYAAAAABAAEAPUAAACJAwAAAAA=&#10;" fillcolor="#add6f2" stroked="f" strokeweight="2pt"/>
              <v:oval id="Oval 47" o:spid="_x0000_s1028" style="position:absolute;left:18125;width:10934;height:10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ADr4A&#10;AADbAAAADwAAAGRycy9kb3ducmV2LnhtbESPzYrCMBSF94LvEK7gTlO1WKlGKYI421HB7aW5psXm&#10;pjRR69tPBGGWh/PzcTa73jbiSZ2vHSuYTRMQxKXTNRsFl/NhsgLhA7LGxjEpeJOH3XY42GCu3Yt/&#10;6XkKRsQR9jkqqEJocyl9WZFFP3UtcfRurrMYouyM1B2+4rht5DxJltJizZFQYUv7isr76WEjxOwf&#10;Ms2OwaZ1UxTXfmH06qrUeNQXaxCB+vAf/rZ/tII0g8+X+APk9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IYwA6+AAAA2wAAAA8AAAAAAAAAAAAAAAAAmAIAAGRycy9kb3ducmV2&#10;LnhtbFBLBQYAAAAABAAEAPUAAACDAwAAAAA=&#10;" fillcolor="#af5e90" stroked="f" strokeweight="2pt"/>
              <v:oval id="Oval 48" o:spid="_x0000_s1029" style="position:absolute;top:19265;width:10933;height:10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WJPL8A&#10;AADbAAAADwAAAGRycy9kb3ducmV2LnhtbERPy4rCMBTdC/5DuIIb0VRnEKmNIqLgYjajfsClufZh&#10;c1OSaDt+/WQhuDycd7btTSOe5HxlWcF8loAgzq2uuFBwvRynKxA+IGtsLJOCP/Kw3QwHGabadvxL&#10;z3MoRAxhn6KCMoQ2ldLnJRn0M9sSR+5mncEQoSukdtjFcNPIRZIspcGKY0OJLe1Lyu/nh1FQ5/3h&#10;dXz9uG5S1RK/Tl1zCIVS41G/W4MI1IeP+O0+aQXfcWz8En+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Yk8vwAAANsAAAAPAAAAAAAAAAAAAAAAAJgCAABkcnMvZG93bnJl&#10;di54bWxQSwUGAAAAAAQABAD1AAAAhAMAAAAA&#10;" fillcolor="#ee2653" stroked="f" strokeweight="2pt"/>
              <w10:wrap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3BFFD" w14:textId="77777777" w:rsidR="004006E1" w:rsidRDefault="004006E1" w:rsidP="00C844F9">
      <w:r>
        <w:separator/>
      </w:r>
    </w:p>
    <w:p w14:paraId="2F193AE8" w14:textId="77777777" w:rsidR="004006E1" w:rsidRDefault="004006E1"/>
  </w:footnote>
  <w:footnote w:type="continuationSeparator" w:id="0">
    <w:p w14:paraId="6B6CFE36" w14:textId="77777777" w:rsidR="004006E1" w:rsidRDefault="004006E1" w:rsidP="00C844F9">
      <w:r>
        <w:continuationSeparator/>
      </w:r>
    </w:p>
    <w:p w14:paraId="4F61440B" w14:textId="77777777" w:rsidR="004006E1" w:rsidRDefault="004006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DAF7C" w14:textId="77777777" w:rsidR="003A272A" w:rsidRPr="00DB78DE" w:rsidRDefault="004E217C" w:rsidP="00DB78DE">
    <w:pPr>
      <w:pStyle w:val="Header"/>
      <w:pBdr>
        <w:bottom w:val="none" w:sz="0" w:space="0" w:color="auto"/>
      </w:pBdr>
    </w:pPr>
    <w:r w:rsidRPr="00CB04C8">
      <w:rPr>
        <w:noProof/>
        <w:lang w:val="en-US"/>
      </w:rPr>
      <w:drawing>
        <wp:anchor distT="0" distB="0" distL="114300" distR="114300" simplePos="0" relativeHeight="251659264" behindDoc="1" locked="1" layoutInCell="1" allowOverlap="1" wp14:anchorId="3967BFDA" wp14:editId="5C37D41A">
          <wp:simplePos x="0" y="0"/>
          <wp:positionH relativeFrom="margin">
            <wp:posOffset>4022725</wp:posOffset>
          </wp:positionH>
          <wp:positionV relativeFrom="page">
            <wp:posOffset>201295</wp:posOffset>
          </wp:positionV>
          <wp:extent cx="2359152" cy="987552"/>
          <wp:effectExtent l="0" t="0" r="3175" b="3175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9152" cy="9875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4033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0992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3"/>
    <w:multiLevelType w:val="singleLevel"/>
    <w:tmpl w:val="A5BC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8166B9E"/>
    <w:multiLevelType w:val="multilevel"/>
    <w:tmpl w:val="01EE73F2"/>
    <w:lvl w:ilvl="0">
      <w:start w:val="1"/>
      <w:numFmt w:val="decimal"/>
      <w:pStyle w:val="Numbering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4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155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52" w:hanging="11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9152831"/>
    <w:multiLevelType w:val="hybridMultilevel"/>
    <w:tmpl w:val="9BEE93B4"/>
    <w:lvl w:ilvl="0" w:tplc="C492C934">
      <w:start w:val="1"/>
      <w:numFmt w:val="bullet"/>
      <w:pStyle w:val="Bullet5-Purple"/>
      <w:lvlText w:val="•"/>
      <w:lvlJc w:val="left"/>
      <w:pPr>
        <w:ind w:left="2160" w:hanging="360"/>
      </w:pPr>
      <w:rPr>
        <w:rFonts w:ascii="Arial" w:hAnsi="Arial" w:hint="default"/>
        <w:color w:val="7C6CAA" w:themeColor="accent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A2A163F"/>
    <w:multiLevelType w:val="multilevel"/>
    <w:tmpl w:val="CF06D978"/>
    <w:lvl w:ilvl="0">
      <w:start w:val="1"/>
      <w:numFmt w:val="bullet"/>
      <w:pStyle w:val="Bullet2-Pink"/>
      <w:lvlText w:val="–"/>
      <w:lvlJc w:val="left"/>
      <w:pPr>
        <w:ind w:left="357" w:hanging="357"/>
      </w:pPr>
      <w:rPr>
        <w:rFonts w:ascii="Arial" w:hAnsi="Arial" w:hint="default"/>
        <w:color w:val="EE2653" w:themeColor="text2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Verdana" w:hAnsi="Verdana" w:hint="default"/>
        <w:color w:val="000000" w:themeColor="text1"/>
      </w:rPr>
    </w:lvl>
    <w:lvl w:ilvl="2">
      <w:start w:val="1"/>
      <w:numFmt w:val="bullet"/>
      <w:lvlText w:val="□"/>
      <w:lvlJc w:val="left"/>
      <w:pPr>
        <w:ind w:left="1077" w:hanging="357"/>
      </w:pPr>
      <w:rPr>
        <w:rFonts w:ascii="Verdana" w:hAnsi="Verdana" w:hint="default"/>
        <w:color w:val="000000" w:themeColor="text1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→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</w:abstractNum>
  <w:abstractNum w:abstractNumId="6" w15:restartNumberingAfterBreak="0">
    <w:nsid w:val="0EEA6AF4"/>
    <w:multiLevelType w:val="multilevel"/>
    <w:tmpl w:val="15C6CF80"/>
    <w:lvl w:ilvl="0">
      <w:start w:val="1"/>
      <w:numFmt w:val="decimal"/>
      <w:pStyle w:val="ListNumber1-Purple"/>
      <w:lvlText w:val="%1."/>
      <w:lvlJc w:val="left"/>
      <w:pPr>
        <w:ind w:left="360" w:hanging="360"/>
      </w:pPr>
      <w:rPr>
        <w:color w:val="7C6CAA" w:themeColor="accent2"/>
      </w:rPr>
    </w:lvl>
    <w:lvl w:ilvl="1">
      <w:start w:val="1"/>
      <w:numFmt w:val="decimal"/>
      <w:pStyle w:val="ListNumber2-DarkPurple"/>
      <w:lvlText w:val="%1.%2."/>
      <w:lvlJc w:val="left"/>
      <w:pPr>
        <w:ind w:left="792" w:hanging="432"/>
      </w:pPr>
      <w:rPr>
        <w:color w:val="47254B"/>
      </w:rPr>
    </w:lvl>
    <w:lvl w:ilvl="2">
      <w:start w:val="1"/>
      <w:numFmt w:val="decimal"/>
      <w:pStyle w:val="ListNumber3-DarkPurple"/>
      <w:lvlText w:val="%1.%2.%3."/>
      <w:lvlJc w:val="left"/>
      <w:pPr>
        <w:ind w:left="1224" w:hanging="504"/>
      </w:pPr>
      <w:rPr>
        <w:color w:val="47254B"/>
      </w:rPr>
    </w:lvl>
    <w:lvl w:ilvl="3">
      <w:start w:val="1"/>
      <w:numFmt w:val="decimal"/>
      <w:pStyle w:val="ListNumber4-DarkPurple"/>
      <w:lvlText w:val="%1.%2.%3.%4."/>
      <w:lvlJc w:val="left"/>
      <w:pPr>
        <w:ind w:left="1728" w:hanging="648"/>
      </w:pPr>
      <w:rPr>
        <w:color w:val="47254B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6340F9"/>
    <w:multiLevelType w:val="multilevel"/>
    <w:tmpl w:val="9CCE0FBE"/>
    <w:lvl w:ilvl="0">
      <w:start w:val="1"/>
      <w:numFmt w:val="decimal"/>
      <w:lvlText w:val="%1."/>
      <w:lvlJc w:val="left"/>
      <w:pPr>
        <w:ind w:left="360" w:hanging="360"/>
      </w:pPr>
      <w:rPr>
        <w:color w:val="7C6CAA" w:themeColor="accent2"/>
      </w:rPr>
    </w:lvl>
    <w:lvl w:ilvl="1">
      <w:start w:val="1"/>
      <w:numFmt w:val="decimal"/>
      <w:pStyle w:val="ListNumber2-Purple"/>
      <w:lvlText w:val="%1.%2."/>
      <w:lvlJc w:val="left"/>
      <w:pPr>
        <w:ind w:left="792" w:hanging="432"/>
      </w:pPr>
      <w:rPr>
        <w:color w:val="7C6CAA" w:themeColor="accent2"/>
      </w:rPr>
    </w:lvl>
    <w:lvl w:ilvl="2">
      <w:start w:val="1"/>
      <w:numFmt w:val="decimal"/>
      <w:pStyle w:val="ListNumber3-Purple"/>
      <w:lvlText w:val="%1.%2.%3."/>
      <w:lvlJc w:val="left"/>
      <w:pPr>
        <w:ind w:left="1224" w:hanging="504"/>
      </w:pPr>
      <w:rPr>
        <w:color w:val="7C6CAA" w:themeColor="accent2"/>
      </w:rPr>
    </w:lvl>
    <w:lvl w:ilvl="3">
      <w:start w:val="1"/>
      <w:numFmt w:val="decimal"/>
      <w:pStyle w:val="ListNumber4-Purple"/>
      <w:lvlText w:val="%1.%2.%3.%4."/>
      <w:lvlJc w:val="left"/>
      <w:pPr>
        <w:ind w:left="1728" w:hanging="648"/>
      </w:pPr>
      <w:rPr>
        <w:color w:val="7C6CAA" w:themeColor="accent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AA64A2"/>
    <w:multiLevelType w:val="hybridMultilevel"/>
    <w:tmpl w:val="9956F6A0"/>
    <w:lvl w:ilvl="0" w:tplc="DB12D5A6">
      <w:start w:val="1"/>
      <w:numFmt w:val="bullet"/>
      <w:pStyle w:val="Bullet2-Purple"/>
      <w:lvlText w:val="–"/>
      <w:lvlJc w:val="left"/>
      <w:pPr>
        <w:ind w:left="720" w:hanging="360"/>
      </w:pPr>
      <w:rPr>
        <w:rFonts w:ascii="Arial" w:hAnsi="Arial" w:hint="default"/>
        <w:color w:val="7C6CAA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23136"/>
    <w:multiLevelType w:val="multilevel"/>
    <w:tmpl w:val="0409001D"/>
    <w:styleLink w:val="Number1-Purple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color w:val="595959" w:themeColor="text1" w:themeTint="A6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AC5241A"/>
    <w:multiLevelType w:val="multilevel"/>
    <w:tmpl w:val="1EFE3B6C"/>
    <w:lvl w:ilvl="0">
      <w:start w:val="1"/>
      <w:numFmt w:val="bullet"/>
      <w:pStyle w:val="Bullet3-Pink"/>
      <w:lvlText w:val="•"/>
      <w:lvlJc w:val="left"/>
      <w:pPr>
        <w:ind w:left="357" w:hanging="35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EE2653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Verdana" w:hAnsi="Verdana" w:hint="default"/>
        <w:color w:val="000000" w:themeColor="text1"/>
      </w:rPr>
    </w:lvl>
    <w:lvl w:ilvl="2">
      <w:start w:val="1"/>
      <w:numFmt w:val="bullet"/>
      <w:lvlText w:val="□"/>
      <w:lvlJc w:val="left"/>
      <w:pPr>
        <w:ind w:left="1077" w:hanging="357"/>
      </w:pPr>
      <w:rPr>
        <w:rFonts w:ascii="Verdana" w:hAnsi="Verdana" w:hint="default"/>
        <w:color w:val="000000" w:themeColor="text1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→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</w:abstractNum>
  <w:abstractNum w:abstractNumId="11" w15:restartNumberingAfterBreak="0">
    <w:nsid w:val="203E2B8D"/>
    <w:multiLevelType w:val="multilevel"/>
    <w:tmpl w:val="08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color w:val="F38AB1" w:themeColor="accent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CE1BA4"/>
    <w:multiLevelType w:val="multilevel"/>
    <w:tmpl w:val="653C0814"/>
    <w:lvl w:ilvl="0">
      <w:start w:val="1"/>
      <w:numFmt w:val="bullet"/>
      <w:pStyle w:val="TurqBullet"/>
      <w:lvlText w:val=""/>
      <w:lvlJc w:val="left"/>
      <w:pPr>
        <w:ind w:left="357" w:hanging="357"/>
      </w:pPr>
      <w:rPr>
        <w:rFonts w:ascii="Symbol" w:hAnsi="Symbol" w:hint="default"/>
        <w:color w:val="F38AB1" w:themeColor="accent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F38AB1" w:themeColor="accent4"/>
      </w:rPr>
    </w:lvl>
    <w:lvl w:ilvl="2">
      <w:start w:val="1"/>
      <w:numFmt w:val="bullet"/>
      <w:lvlText w:val="□"/>
      <w:lvlJc w:val="left"/>
      <w:pPr>
        <w:ind w:left="1077" w:hanging="357"/>
      </w:pPr>
      <w:rPr>
        <w:rFonts w:ascii="Verdana" w:hAnsi="Verdana" w:hint="default"/>
        <w:color w:val="000000" w:themeColor="text1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→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</w:abstractNum>
  <w:abstractNum w:abstractNumId="13" w15:restartNumberingAfterBreak="0">
    <w:nsid w:val="257B1A61"/>
    <w:multiLevelType w:val="multilevel"/>
    <w:tmpl w:val="59CC6ACA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F38AB1" w:themeColor="accent4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FA2BF" w:themeColor="accent5"/>
      </w:rPr>
    </w:lvl>
    <w:lvl w:ilvl="2">
      <w:start w:val="1"/>
      <w:numFmt w:val="bullet"/>
      <w:lvlText w:val="□"/>
      <w:lvlJc w:val="left"/>
      <w:pPr>
        <w:ind w:left="1077" w:hanging="357"/>
      </w:pPr>
      <w:rPr>
        <w:rFonts w:ascii="Verdana" w:hAnsi="Verdana" w:hint="default"/>
        <w:color w:val="000000" w:themeColor="text1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→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</w:abstractNum>
  <w:abstractNum w:abstractNumId="14" w15:restartNumberingAfterBreak="0">
    <w:nsid w:val="27B92EF7"/>
    <w:multiLevelType w:val="multilevel"/>
    <w:tmpl w:val="0809001F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color w:val="7C6CAA" w:themeColor="accent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ListNumber3-Pink"/>
      <w:lvlText w:val="%1.%2.%3."/>
      <w:lvlJc w:val="left"/>
      <w:pPr>
        <w:ind w:left="1224" w:hanging="504"/>
      </w:pPr>
    </w:lvl>
    <w:lvl w:ilvl="3">
      <w:start w:val="1"/>
      <w:numFmt w:val="decimal"/>
      <w:pStyle w:val="ListNumber4-Pink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C262A8"/>
    <w:multiLevelType w:val="hybridMultilevel"/>
    <w:tmpl w:val="29842FDA"/>
    <w:lvl w:ilvl="0" w:tplc="F6F0F61C">
      <w:start w:val="1"/>
      <w:numFmt w:val="bullet"/>
      <w:lvlText w:val="•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99CB5A8">
      <w:start w:val="1"/>
      <w:numFmt w:val="bullet"/>
      <w:pStyle w:val="Bullet2-DarkPurple"/>
      <w:lvlText w:val="–"/>
      <w:lvlJc w:val="left"/>
      <w:pPr>
        <w:ind w:left="1440" w:hanging="360"/>
      </w:pPr>
      <w:rPr>
        <w:rFonts w:ascii="Arial" w:hAnsi="Arial" w:hint="default"/>
        <w:color w:val="47254B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56A50"/>
    <w:multiLevelType w:val="multilevel"/>
    <w:tmpl w:val="A22290BA"/>
    <w:lvl w:ilvl="0">
      <w:start w:val="1"/>
      <w:numFmt w:val="bullet"/>
      <w:pStyle w:val="Bullet4-Pink"/>
      <w:lvlText w:val="–"/>
      <w:lvlJc w:val="left"/>
      <w:pPr>
        <w:ind w:left="357" w:hanging="357"/>
      </w:pPr>
      <w:rPr>
        <w:rFonts w:ascii="Arial" w:hAnsi="Arial" w:hint="default"/>
        <w:color w:val="EE2653" w:themeColor="text2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Verdana" w:hAnsi="Verdana" w:hint="default"/>
        <w:color w:val="000000" w:themeColor="text1"/>
      </w:rPr>
    </w:lvl>
    <w:lvl w:ilvl="2">
      <w:start w:val="1"/>
      <w:numFmt w:val="bullet"/>
      <w:lvlText w:val="□"/>
      <w:lvlJc w:val="left"/>
      <w:pPr>
        <w:ind w:left="1077" w:hanging="357"/>
      </w:pPr>
      <w:rPr>
        <w:rFonts w:ascii="Verdana" w:hAnsi="Verdana" w:hint="default"/>
        <w:color w:val="000000" w:themeColor="text1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→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</w:abstractNum>
  <w:abstractNum w:abstractNumId="17" w15:restartNumberingAfterBreak="0">
    <w:nsid w:val="30BF3A18"/>
    <w:multiLevelType w:val="multilevel"/>
    <w:tmpl w:val="5BF8D676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F38AB1" w:themeColor="accent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FA2BF" w:themeColor="accent5"/>
      </w:rPr>
    </w:lvl>
    <w:lvl w:ilvl="2">
      <w:start w:val="1"/>
      <w:numFmt w:val="bullet"/>
      <w:lvlText w:val="□"/>
      <w:lvlJc w:val="left"/>
      <w:pPr>
        <w:ind w:left="1077" w:hanging="357"/>
      </w:pPr>
      <w:rPr>
        <w:rFonts w:ascii="Verdana" w:hAnsi="Verdana" w:hint="default"/>
        <w:color w:val="000000" w:themeColor="text1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→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</w:abstractNum>
  <w:abstractNum w:abstractNumId="18" w15:restartNumberingAfterBreak="0">
    <w:nsid w:val="312A57C3"/>
    <w:multiLevelType w:val="multilevel"/>
    <w:tmpl w:val="40A2F254"/>
    <w:lvl w:ilvl="0">
      <w:start w:val="1"/>
      <w:numFmt w:val="bullet"/>
      <w:pStyle w:val="Bullet5-Pink"/>
      <w:lvlText w:val="•"/>
      <w:lvlJc w:val="left"/>
      <w:pPr>
        <w:ind w:left="357" w:hanging="357"/>
      </w:pPr>
      <w:rPr>
        <w:rFonts w:asciiTheme="majorHAnsi" w:hAnsiTheme="majorHAnsi" w:cstheme="majorHAnsi" w:hint="default"/>
        <w:color w:val="EE2653" w:themeColor="text2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Verdana" w:hAnsi="Verdana" w:hint="default"/>
        <w:color w:val="000000" w:themeColor="text1"/>
      </w:rPr>
    </w:lvl>
    <w:lvl w:ilvl="2">
      <w:start w:val="1"/>
      <w:numFmt w:val="bullet"/>
      <w:lvlText w:val="□"/>
      <w:lvlJc w:val="left"/>
      <w:pPr>
        <w:ind w:left="1077" w:hanging="357"/>
      </w:pPr>
      <w:rPr>
        <w:rFonts w:ascii="Verdana" w:hAnsi="Verdana" w:hint="default"/>
        <w:color w:val="000000" w:themeColor="text1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→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</w:abstractNum>
  <w:abstractNum w:abstractNumId="19" w15:restartNumberingAfterBreak="0">
    <w:nsid w:val="36F5070D"/>
    <w:multiLevelType w:val="multilevel"/>
    <w:tmpl w:val="CA8294E8"/>
    <w:lvl w:ilvl="0">
      <w:start w:val="1"/>
      <w:numFmt w:val="bullet"/>
      <w:pStyle w:val="Bullet1-Pink"/>
      <w:lvlText w:val="•"/>
      <w:lvlJc w:val="left"/>
      <w:pPr>
        <w:ind w:left="357" w:hanging="357"/>
      </w:pPr>
      <w:rPr>
        <w:rFonts w:asciiTheme="majorHAnsi" w:hAnsiTheme="majorHAnsi" w:cstheme="majorHAnsi" w:hint="default"/>
        <w:color w:val="EE2653" w:themeColor="text2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Verdana" w:hAnsi="Verdana" w:hint="default"/>
        <w:color w:val="000000" w:themeColor="text1"/>
      </w:rPr>
    </w:lvl>
    <w:lvl w:ilvl="2">
      <w:start w:val="1"/>
      <w:numFmt w:val="bullet"/>
      <w:lvlText w:val="□"/>
      <w:lvlJc w:val="left"/>
      <w:pPr>
        <w:ind w:left="1077" w:hanging="357"/>
      </w:pPr>
      <w:rPr>
        <w:rFonts w:ascii="Verdana" w:hAnsi="Verdana" w:hint="default"/>
        <w:color w:val="000000" w:themeColor="text1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→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</w:abstractNum>
  <w:abstractNum w:abstractNumId="20" w15:restartNumberingAfterBreak="0">
    <w:nsid w:val="375E3E85"/>
    <w:multiLevelType w:val="hybridMultilevel"/>
    <w:tmpl w:val="6ACEF72C"/>
    <w:lvl w:ilvl="0" w:tplc="F6F0F61C">
      <w:start w:val="1"/>
      <w:numFmt w:val="bullet"/>
      <w:lvlText w:val="•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E0ACB932">
      <w:start w:val="1"/>
      <w:numFmt w:val="bullet"/>
      <w:pStyle w:val="Bullet3-DarkPurple"/>
      <w:lvlText w:val="•"/>
      <w:lvlJc w:val="left"/>
      <w:pPr>
        <w:ind w:left="1440" w:hanging="360"/>
      </w:pPr>
      <w:rPr>
        <w:rFonts w:ascii="Arial" w:hAnsi="Arial" w:hint="default"/>
        <w:color w:val="47254B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3083D"/>
    <w:multiLevelType w:val="hybridMultilevel"/>
    <w:tmpl w:val="054694CA"/>
    <w:lvl w:ilvl="0" w:tplc="A6B866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AB7E8" w:themeColor="accent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60C7B"/>
    <w:multiLevelType w:val="multilevel"/>
    <w:tmpl w:val="0809001F"/>
    <w:numStyleLink w:val="Style2"/>
  </w:abstractNum>
  <w:abstractNum w:abstractNumId="23" w15:restartNumberingAfterBreak="0">
    <w:nsid w:val="418E2C84"/>
    <w:multiLevelType w:val="hybridMultilevel"/>
    <w:tmpl w:val="DE32D2C2"/>
    <w:lvl w:ilvl="0" w:tplc="15B64E1E">
      <w:start w:val="1"/>
      <w:numFmt w:val="bullet"/>
      <w:pStyle w:val="Bullet1-DarkPurple"/>
      <w:lvlText w:val="•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7254B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E1A24"/>
    <w:multiLevelType w:val="hybridMultilevel"/>
    <w:tmpl w:val="81C4C12E"/>
    <w:lvl w:ilvl="0" w:tplc="A0100B9A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  <w:color w:val="7C6CAA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1097A"/>
    <w:multiLevelType w:val="multilevel"/>
    <w:tmpl w:val="681EB256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F38AB1" w:themeColor="accent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F38AB1" w:themeColor="accent4"/>
      </w:rPr>
    </w:lvl>
    <w:lvl w:ilvl="2">
      <w:start w:val="1"/>
      <w:numFmt w:val="bullet"/>
      <w:lvlText w:val=""/>
      <w:lvlJc w:val="left"/>
      <w:pPr>
        <w:ind w:left="1077" w:hanging="357"/>
      </w:pPr>
      <w:rPr>
        <w:rFonts w:ascii="Wingdings" w:hAnsi="Wingdings" w:hint="default"/>
        <w:color w:val="AFA2BF" w:themeColor="accent5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→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</w:abstractNum>
  <w:abstractNum w:abstractNumId="26" w15:restartNumberingAfterBreak="0">
    <w:nsid w:val="68A839E5"/>
    <w:multiLevelType w:val="multilevel"/>
    <w:tmpl w:val="C826E018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F38AB1" w:themeColor="accent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F38AB1" w:themeColor="accent4"/>
      </w:rPr>
    </w:lvl>
    <w:lvl w:ilvl="2">
      <w:start w:val="1"/>
      <w:numFmt w:val="bullet"/>
      <w:lvlText w:val=""/>
      <w:lvlJc w:val="left"/>
      <w:pPr>
        <w:ind w:left="1077" w:hanging="357"/>
      </w:pPr>
      <w:rPr>
        <w:rFonts w:ascii="Wingdings" w:hAnsi="Wingdings" w:hint="default"/>
        <w:color w:val="F38AB1" w:themeColor="accent4"/>
      </w:rPr>
    </w:lvl>
    <w:lvl w:ilvl="3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AFA2BF" w:themeColor="accent5"/>
      </w:rPr>
    </w:lvl>
    <w:lvl w:ilvl="4">
      <w:start w:val="1"/>
      <w:numFmt w:val="bullet"/>
      <w:lvlText w:val="→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</w:abstractNum>
  <w:abstractNum w:abstractNumId="27" w15:restartNumberingAfterBreak="0">
    <w:nsid w:val="6C5F5A4C"/>
    <w:multiLevelType w:val="hybridMultilevel"/>
    <w:tmpl w:val="167284B8"/>
    <w:lvl w:ilvl="0" w:tplc="F6F0F61C">
      <w:start w:val="1"/>
      <w:numFmt w:val="bullet"/>
      <w:lvlText w:val="•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EB2823A">
      <w:start w:val="1"/>
      <w:numFmt w:val="bullet"/>
      <w:pStyle w:val="Bullet4-DarkPurple"/>
      <w:lvlText w:val="–"/>
      <w:lvlJc w:val="left"/>
      <w:pPr>
        <w:ind w:left="1440" w:hanging="360"/>
      </w:pPr>
      <w:rPr>
        <w:rFonts w:ascii="Arial" w:hAnsi="Arial" w:hint="default"/>
        <w:color w:val="47254B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F3205D"/>
    <w:multiLevelType w:val="hybridMultilevel"/>
    <w:tmpl w:val="C9B854F4"/>
    <w:lvl w:ilvl="0" w:tplc="80746362">
      <w:start w:val="1"/>
      <w:numFmt w:val="bullet"/>
      <w:pStyle w:val="Bullet3-Purple"/>
      <w:lvlText w:val="•"/>
      <w:lvlJc w:val="left"/>
      <w:pPr>
        <w:ind w:left="1800" w:hanging="360"/>
      </w:pPr>
      <w:rPr>
        <w:rFonts w:ascii="Arial" w:hAnsi="Arial" w:hint="default"/>
        <w:color w:val="7C6CAA" w:themeColor="accent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7AB29E3"/>
    <w:multiLevelType w:val="hybridMultilevel"/>
    <w:tmpl w:val="A398A1BC"/>
    <w:lvl w:ilvl="0" w:tplc="16BA2164">
      <w:start w:val="1"/>
      <w:numFmt w:val="decimal"/>
      <w:pStyle w:val="ListNumber1-DarkPurple"/>
      <w:lvlText w:val="%1."/>
      <w:lvlJc w:val="left"/>
      <w:pPr>
        <w:ind w:left="720" w:hanging="360"/>
      </w:pPr>
      <w:rPr>
        <w:color w:val="47254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877DD"/>
    <w:multiLevelType w:val="hybridMultilevel"/>
    <w:tmpl w:val="B546F5FC"/>
    <w:lvl w:ilvl="0" w:tplc="1D4AEC12">
      <w:start w:val="1"/>
      <w:numFmt w:val="none"/>
      <w:lvlText w:val="Source: "/>
      <w:lvlJc w:val="left"/>
      <w:pPr>
        <w:tabs>
          <w:tab w:val="num" w:pos="11040"/>
        </w:tabs>
        <w:ind w:left="960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vertAlign w:val="baseline"/>
      </w:rPr>
    </w:lvl>
    <w:lvl w:ilvl="1" w:tplc="5FACD3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9D5539"/>
    <w:multiLevelType w:val="hybridMultilevel"/>
    <w:tmpl w:val="3D8CB0EC"/>
    <w:lvl w:ilvl="0" w:tplc="F6F0F61C">
      <w:start w:val="1"/>
      <w:numFmt w:val="bullet"/>
      <w:lvlText w:val="•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8E0A0FA">
      <w:start w:val="1"/>
      <w:numFmt w:val="bullet"/>
      <w:pStyle w:val="Bullet5-DarkPurple"/>
      <w:lvlText w:val="•"/>
      <w:lvlJc w:val="left"/>
      <w:pPr>
        <w:ind w:left="1440" w:hanging="360"/>
      </w:pPr>
      <w:rPr>
        <w:rFonts w:ascii="Arial" w:hAnsi="Arial" w:hint="default"/>
        <w:color w:val="47254B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89"/>
    <w:multiLevelType w:val="hybridMultilevel"/>
    <w:tmpl w:val="D4F8B5A0"/>
    <w:lvl w:ilvl="0" w:tplc="30662074">
      <w:start w:val="1"/>
      <w:numFmt w:val="bullet"/>
      <w:pStyle w:val="Bullet1-Purple"/>
      <w:lvlText w:val="•"/>
      <w:lvlJc w:val="left"/>
      <w:pPr>
        <w:ind w:left="720" w:hanging="360"/>
      </w:pPr>
      <w:rPr>
        <w:rFonts w:ascii="Arial" w:hAnsi="Arial" w:hint="default"/>
        <w:color w:val="7C6CAA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11"/>
  </w:num>
  <w:num w:numId="4">
    <w:abstractNumId w:val="22"/>
    <w:lvlOverride w:ilvl="0">
      <w:lvl w:ilvl="0">
        <w:start w:val="1"/>
        <w:numFmt w:val="decimal"/>
        <w:pStyle w:val="ListNumber1-Pink"/>
        <w:lvlText w:val="%1."/>
        <w:lvlJc w:val="left"/>
        <w:pPr>
          <w:ind w:left="360" w:hanging="360"/>
        </w:pPr>
        <w:rPr>
          <w:color w:val="EE2653" w:themeColor="text2"/>
        </w:rPr>
      </w:lvl>
    </w:lvlOverride>
    <w:lvlOverride w:ilvl="1">
      <w:lvl w:ilvl="1">
        <w:start w:val="1"/>
        <w:numFmt w:val="decimal"/>
        <w:pStyle w:val="ListNumber2-Pink"/>
        <w:lvlText w:val="%1.%2."/>
        <w:lvlJc w:val="left"/>
        <w:pPr>
          <w:ind w:left="792" w:hanging="432"/>
        </w:pPr>
        <w:rPr>
          <w:color w:val="EE2653" w:themeColor="text2"/>
        </w:rPr>
      </w:lvl>
    </w:lvlOverride>
    <w:lvlOverride w:ilvl="2">
      <w:lvl w:ilvl="2">
        <w:start w:val="1"/>
        <w:numFmt w:val="decimal"/>
        <w:pStyle w:val="ListNumber3-Pink"/>
        <w:lvlText w:val="%1.%2.%3."/>
        <w:lvlJc w:val="left"/>
        <w:pPr>
          <w:ind w:left="1224" w:hanging="504"/>
        </w:pPr>
        <w:rPr>
          <w:color w:val="EE2653" w:themeColor="text2"/>
        </w:rPr>
      </w:lvl>
    </w:lvlOverride>
    <w:lvlOverride w:ilvl="3">
      <w:lvl w:ilvl="3">
        <w:start w:val="1"/>
        <w:numFmt w:val="decimal"/>
        <w:pStyle w:val="ListNumber4-Pink"/>
        <w:lvlText w:val="%1.%2.%3.%4."/>
        <w:lvlJc w:val="left"/>
        <w:pPr>
          <w:ind w:left="1728" w:hanging="648"/>
        </w:pPr>
        <w:rPr>
          <w:color w:val="EE2653" w:themeColor="text2"/>
        </w:rPr>
      </w:lvl>
    </w:lvlOverride>
  </w:num>
  <w:num w:numId="5">
    <w:abstractNumId w:val="14"/>
  </w:num>
  <w:num w:numId="6">
    <w:abstractNumId w:val="17"/>
  </w:num>
  <w:num w:numId="7">
    <w:abstractNumId w:val="25"/>
  </w:num>
  <w:num w:numId="8">
    <w:abstractNumId w:val="26"/>
  </w:num>
  <w:num w:numId="9">
    <w:abstractNumId w:val="13"/>
  </w:num>
  <w:num w:numId="10">
    <w:abstractNumId w:val="21"/>
  </w:num>
  <w:num w:numId="11">
    <w:abstractNumId w:val="10"/>
  </w:num>
  <w:num w:numId="12">
    <w:abstractNumId w:val="5"/>
  </w:num>
  <w:num w:numId="13">
    <w:abstractNumId w:val="16"/>
  </w:num>
  <w:num w:numId="14">
    <w:abstractNumId w:val="18"/>
  </w:num>
  <w:num w:numId="15">
    <w:abstractNumId w:val="32"/>
  </w:num>
  <w:num w:numId="16">
    <w:abstractNumId w:val="8"/>
  </w:num>
  <w:num w:numId="17">
    <w:abstractNumId w:val="28"/>
  </w:num>
  <w:num w:numId="18">
    <w:abstractNumId w:val="24"/>
  </w:num>
  <w:num w:numId="19">
    <w:abstractNumId w:val="4"/>
  </w:num>
  <w:num w:numId="20">
    <w:abstractNumId w:val="9"/>
  </w:num>
  <w:num w:numId="21">
    <w:abstractNumId w:val="7"/>
  </w:num>
  <w:num w:numId="22">
    <w:abstractNumId w:val="6"/>
  </w:num>
  <w:num w:numId="23">
    <w:abstractNumId w:val="23"/>
  </w:num>
  <w:num w:numId="24">
    <w:abstractNumId w:val="15"/>
  </w:num>
  <w:num w:numId="25">
    <w:abstractNumId w:val="20"/>
  </w:num>
  <w:num w:numId="26">
    <w:abstractNumId w:val="27"/>
  </w:num>
  <w:num w:numId="27">
    <w:abstractNumId w:val="31"/>
  </w:num>
  <w:num w:numId="28">
    <w:abstractNumId w:val="29"/>
  </w:num>
  <w:num w:numId="29">
    <w:abstractNumId w:val="0"/>
  </w:num>
  <w:num w:numId="30">
    <w:abstractNumId w:val="1"/>
  </w:num>
  <w:num w:numId="31">
    <w:abstractNumId w:val="2"/>
  </w:num>
  <w:num w:numId="32">
    <w:abstractNumId w:val="12"/>
  </w:num>
  <w:num w:numId="33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6145">
      <o:colormru v:ext="edit" colors="#d7e7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9D"/>
    <w:rsid w:val="00007B94"/>
    <w:rsid w:val="00010B05"/>
    <w:rsid w:val="0001102C"/>
    <w:rsid w:val="00021656"/>
    <w:rsid w:val="00024B5F"/>
    <w:rsid w:val="000344FC"/>
    <w:rsid w:val="00040021"/>
    <w:rsid w:val="000469F5"/>
    <w:rsid w:val="0005185A"/>
    <w:rsid w:val="00060268"/>
    <w:rsid w:val="00063402"/>
    <w:rsid w:val="000643C3"/>
    <w:rsid w:val="00065C9E"/>
    <w:rsid w:val="0007262D"/>
    <w:rsid w:val="00077BA8"/>
    <w:rsid w:val="0008074E"/>
    <w:rsid w:val="00082498"/>
    <w:rsid w:val="000860C9"/>
    <w:rsid w:val="000954D3"/>
    <w:rsid w:val="000968D8"/>
    <w:rsid w:val="000A7763"/>
    <w:rsid w:val="000A78E4"/>
    <w:rsid w:val="000A7CD7"/>
    <w:rsid w:val="000B499E"/>
    <w:rsid w:val="000B529C"/>
    <w:rsid w:val="000C455A"/>
    <w:rsid w:val="000E71B7"/>
    <w:rsid w:val="000F1DC1"/>
    <w:rsid w:val="000F6D51"/>
    <w:rsid w:val="0010439A"/>
    <w:rsid w:val="001100CB"/>
    <w:rsid w:val="00111FAD"/>
    <w:rsid w:val="00113640"/>
    <w:rsid w:val="001145CD"/>
    <w:rsid w:val="001252B7"/>
    <w:rsid w:val="0012786C"/>
    <w:rsid w:val="0013064E"/>
    <w:rsid w:val="00133718"/>
    <w:rsid w:val="00157B94"/>
    <w:rsid w:val="0016241E"/>
    <w:rsid w:val="00165D64"/>
    <w:rsid w:val="0017035A"/>
    <w:rsid w:val="0017452D"/>
    <w:rsid w:val="00174AFD"/>
    <w:rsid w:val="00182A69"/>
    <w:rsid w:val="001C0FC6"/>
    <w:rsid w:val="001C1BDA"/>
    <w:rsid w:val="001D1E83"/>
    <w:rsid w:val="001E1D4C"/>
    <w:rsid w:val="001E46CC"/>
    <w:rsid w:val="001E62EB"/>
    <w:rsid w:val="001F715A"/>
    <w:rsid w:val="0021545A"/>
    <w:rsid w:val="002166A8"/>
    <w:rsid w:val="00216D03"/>
    <w:rsid w:val="0023196B"/>
    <w:rsid w:val="002447A8"/>
    <w:rsid w:val="00244B58"/>
    <w:rsid w:val="0024635F"/>
    <w:rsid w:val="00253240"/>
    <w:rsid w:val="00255D69"/>
    <w:rsid w:val="002639E6"/>
    <w:rsid w:val="002A7563"/>
    <w:rsid w:val="002A7F9A"/>
    <w:rsid w:val="002B1786"/>
    <w:rsid w:val="002B522A"/>
    <w:rsid w:val="002B7C98"/>
    <w:rsid w:val="002B7F01"/>
    <w:rsid w:val="002C02D3"/>
    <w:rsid w:val="002C3B7E"/>
    <w:rsid w:val="002D3631"/>
    <w:rsid w:val="002E4316"/>
    <w:rsid w:val="002E4F6B"/>
    <w:rsid w:val="002E590E"/>
    <w:rsid w:val="002F3C96"/>
    <w:rsid w:val="002F423B"/>
    <w:rsid w:val="002F6FCF"/>
    <w:rsid w:val="002F79EC"/>
    <w:rsid w:val="003015A0"/>
    <w:rsid w:val="003038D8"/>
    <w:rsid w:val="003075A5"/>
    <w:rsid w:val="00310030"/>
    <w:rsid w:val="003269EB"/>
    <w:rsid w:val="0032771F"/>
    <w:rsid w:val="00333429"/>
    <w:rsid w:val="00333C40"/>
    <w:rsid w:val="00343F1A"/>
    <w:rsid w:val="003444E3"/>
    <w:rsid w:val="0035004F"/>
    <w:rsid w:val="00353A14"/>
    <w:rsid w:val="003560B3"/>
    <w:rsid w:val="003564E4"/>
    <w:rsid w:val="00356FCA"/>
    <w:rsid w:val="003605C6"/>
    <w:rsid w:val="00363E4D"/>
    <w:rsid w:val="00366874"/>
    <w:rsid w:val="00367D78"/>
    <w:rsid w:val="0037080B"/>
    <w:rsid w:val="00373913"/>
    <w:rsid w:val="00373A5A"/>
    <w:rsid w:val="00396535"/>
    <w:rsid w:val="003A272A"/>
    <w:rsid w:val="003A6C51"/>
    <w:rsid w:val="003B39C7"/>
    <w:rsid w:val="003D0DED"/>
    <w:rsid w:val="003D1FAF"/>
    <w:rsid w:val="003D2051"/>
    <w:rsid w:val="003D239F"/>
    <w:rsid w:val="0040035D"/>
    <w:rsid w:val="004006E1"/>
    <w:rsid w:val="0040369D"/>
    <w:rsid w:val="004038FE"/>
    <w:rsid w:val="00405613"/>
    <w:rsid w:val="00407D20"/>
    <w:rsid w:val="00411E5C"/>
    <w:rsid w:val="00413A7A"/>
    <w:rsid w:val="004159F3"/>
    <w:rsid w:val="00426FDD"/>
    <w:rsid w:val="00434353"/>
    <w:rsid w:val="004347BD"/>
    <w:rsid w:val="004476C4"/>
    <w:rsid w:val="004545D8"/>
    <w:rsid w:val="004557B1"/>
    <w:rsid w:val="00460738"/>
    <w:rsid w:val="004653A4"/>
    <w:rsid w:val="00465A5E"/>
    <w:rsid w:val="00471645"/>
    <w:rsid w:val="0047348F"/>
    <w:rsid w:val="00476510"/>
    <w:rsid w:val="0048274A"/>
    <w:rsid w:val="0049134F"/>
    <w:rsid w:val="0049653D"/>
    <w:rsid w:val="004A3EC5"/>
    <w:rsid w:val="004A532A"/>
    <w:rsid w:val="004B365C"/>
    <w:rsid w:val="004B7EC4"/>
    <w:rsid w:val="004D5F8E"/>
    <w:rsid w:val="004E1945"/>
    <w:rsid w:val="004E217C"/>
    <w:rsid w:val="004E228A"/>
    <w:rsid w:val="00521471"/>
    <w:rsid w:val="00521ED1"/>
    <w:rsid w:val="0052790B"/>
    <w:rsid w:val="00527EFD"/>
    <w:rsid w:val="00530A2C"/>
    <w:rsid w:val="005345B6"/>
    <w:rsid w:val="0056050C"/>
    <w:rsid w:val="00565D42"/>
    <w:rsid w:val="005669E4"/>
    <w:rsid w:val="005701F0"/>
    <w:rsid w:val="00573F57"/>
    <w:rsid w:val="00577935"/>
    <w:rsid w:val="00577B95"/>
    <w:rsid w:val="00581AA6"/>
    <w:rsid w:val="00584119"/>
    <w:rsid w:val="00586846"/>
    <w:rsid w:val="005934ED"/>
    <w:rsid w:val="005940BF"/>
    <w:rsid w:val="00597C3D"/>
    <w:rsid w:val="005A141C"/>
    <w:rsid w:val="005A4934"/>
    <w:rsid w:val="005A5C4E"/>
    <w:rsid w:val="005A73BA"/>
    <w:rsid w:val="005B433A"/>
    <w:rsid w:val="005B615F"/>
    <w:rsid w:val="005B7FB5"/>
    <w:rsid w:val="005C480A"/>
    <w:rsid w:val="005D0909"/>
    <w:rsid w:val="005D2E06"/>
    <w:rsid w:val="005F3C3F"/>
    <w:rsid w:val="005F449A"/>
    <w:rsid w:val="0060260B"/>
    <w:rsid w:val="00602EE5"/>
    <w:rsid w:val="00607149"/>
    <w:rsid w:val="006121E3"/>
    <w:rsid w:val="00621C30"/>
    <w:rsid w:val="00632D22"/>
    <w:rsid w:val="00641116"/>
    <w:rsid w:val="006440A8"/>
    <w:rsid w:val="00651371"/>
    <w:rsid w:val="0065308E"/>
    <w:rsid w:val="00662206"/>
    <w:rsid w:val="006631C0"/>
    <w:rsid w:val="00675870"/>
    <w:rsid w:val="00681870"/>
    <w:rsid w:val="006944BE"/>
    <w:rsid w:val="00696321"/>
    <w:rsid w:val="006A0625"/>
    <w:rsid w:val="006A779F"/>
    <w:rsid w:val="006A7997"/>
    <w:rsid w:val="006B7DDF"/>
    <w:rsid w:val="006C0BFC"/>
    <w:rsid w:val="006C4A16"/>
    <w:rsid w:val="006D7F0A"/>
    <w:rsid w:val="006E6CA4"/>
    <w:rsid w:val="006F6489"/>
    <w:rsid w:val="006F7E17"/>
    <w:rsid w:val="00705A54"/>
    <w:rsid w:val="00706BC5"/>
    <w:rsid w:val="00707AD0"/>
    <w:rsid w:val="00710AD3"/>
    <w:rsid w:val="007261C0"/>
    <w:rsid w:val="00726C96"/>
    <w:rsid w:val="00733C67"/>
    <w:rsid w:val="00734FD2"/>
    <w:rsid w:val="00740BED"/>
    <w:rsid w:val="00745C0C"/>
    <w:rsid w:val="007505F7"/>
    <w:rsid w:val="00766EBD"/>
    <w:rsid w:val="0076750F"/>
    <w:rsid w:val="007823A3"/>
    <w:rsid w:val="00783ADC"/>
    <w:rsid w:val="00785156"/>
    <w:rsid w:val="00787F91"/>
    <w:rsid w:val="0079431B"/>
    <w:rsid w:val="007943D8"/>
    <w:rsid w:val="007A6ED7"/>
    <w:rsid w:val="007B4C9E"/>
    <w:rsid w:val="007C002E"/>
    <w:rsid w:val="007C4D45"/>
    <w:rsid w:val="007D0821"/>
    <w:rsid w:val="007D1D31"/>
    <w:rsid w:val="007D340F"/>
    <w:rsid w:val="007D5BF9"/>
    <w:rsid w:val="007E5AC6"/>
    <w:rsid w:val="007F468F"/>
    <w:rsid w:val="008062A4"/>
    <w:rsid w:val="0080743F"/>
    <w:rsid w:val="00814425"/>
    <w:rsid w:val="008169A2"/>
    <w:rsid w:val="0082095A"/>
    <w:rsid w:val="00821678"/>
    <w:rsid w:val="00821C24"/>
    <w:rsid w:val="00840378"/>
    <w:rsid w:val="00846A16"/>
    <w:rsid w:val="00852040"/>
    <w:rsid w:val="008556DC"/>
    <w:rsid w:val="00877528"/>
    <w:rsid w:val="0088089E"/>
    <w:rsid w:val="00883081"/>
    <w:rsid w:val="0089194A"/>
    <w:rsid w:val="00894753"/>
    <w:rsid w:val="0089709A"/>
    <w:rsid w:val="008B022C"/>
    <w:rsid w:val="008B4729"/>
    <w:rsid w:val="008B655C"/>
    <w:rsid w:val="008B7084"/>
    <w:rsid w:val="008C029A"/>
    <w:rsid w:val="008D5774"/>
    <w:rsid w:val="008F5A3D"/>
    <w:rsid w:val="0090154A"/>
    <w:rsid w:val="00907A09"/>
    <w:rsid w:val="009159F7"/>
    <w:rsid w:val="00927E1A"/>
    <w:rsid w:val="00935166"/>
    <w:rsid w:val="009400B4"/>
    <w:rsid w:val="009413A4"/>
    <w:rsid w:val="00944F98"/>
    <w:rsid w:val="0094772A"/>
    <w:rsid w:val="009509D2"/>
    <w:rsid w:val="0095535A"/>
    <w:rsid w:val="0095717B"/>
    <w:rsid w:val="00957475"/>
    <w:rsid w:val="00957AF0"/>
    <w:rsid w:val="00962ADA"/>
    <w:rsid w:val="009670E1"/>
    <w:rsid w:val="00971DBB"/>
    <w:rsid w:val="00971F8F"/>
    <w:rsid w:val="00973F6C"/>
    <w:rsid w:val="00975457"/>
    <w:rsid w:val="009761D9"/>
    <w:rsid w:val="009769CF"/>
    <w:rsid w:val="00980F3A"/>
    <w:rsid w:val="009821B3"/>
    <w:rsid w:val="00985AC5"/>
    <w:rsid w:val="009878F1"/>
    <w:rsid w:val="009A2540"/>
    <w:rsid w:val="009A3475"/>
    <w:rsid w:val="009A77F0"/>
    <w:rsid w:val="009B14D1"/>
    <w:rsid w:val="009B458D"/>
    <w:rsid w:val="009B469D"/>
    <w:rsid w:val="009B7FC9"/>
    <w:rsid w:val="009C5AE1"/>
    <w:rsid w:val="009C5ECA"/>
    <w:rsid w:val="009D087C"/>
    <w:rsid w:val="009D282F"/>
    <w:rsid w:val="009F5EEA"/>
    <w:rsid w:val="00A11365"/>
    <w:rsid w:val="00A1224E"/>
    <w:rsid w:val="00A13350"/>
    <w:rsid w:val="00A502B9"/>
    <w:rsid w:val="00A57C52"/>
    <w:rsid w:val="00A607DC"/>
    <w:rsid w:val="00A60988"/>
    <w:rsid w:val="00A665F9"/>
    <w:rsid w:val="00A774D9"/>
    <w:rsid w:val="00A810B3"/>
    <w:rsid w:val="00A90E49"/>
    <w:rsid w:val="00A93E8F"/>
    <w:rsid w:val="00A96B90"/>
    <w:rsid w:val="00AA0DBB"/>
    <w:rsid w:val="00AA3DC8"/>
    <w:rsid w:val="00AD2E29"/>
    <w:rsid w:val="00AD6A1B"/>
    <w:rsid w:val="00AE326B"/>
    <w:rsid w:val="00AF7409"/>
    <w:rsid w:val="00B06301"/>
    <w:rsid w:val="00B1093D"/>
    <w:rsid w:val="00B13403"/>
    <w:rsid w:val="00B150AF"/>
    <w:rsid w:val="00B15A99"/>
    <w:rsid w:val="00B2243B"/>
    <w:rsid w:val="00B31330"/>
    <w:rsid w:val="00B4132D"/>
    <w:rsid w:val="00B426C3"/>
    <w:rsid w:val="00B43F0D"/>
    <w:rsid w:val="00B455A1"/>
    <w:rsid w:val="00B538DE"/>
    <w:rsid w:val="00B562F6"/>
    <w:rsid w:val="00B63C47"/>
    <w:rsid w:val="00B641F4"/>
    <w:rsid w:val="00B80AD1"/>
    <w:rsid w:val="00B82764"/>
    <w:rsid w:val="00B9437A"/>
    <w:rsid w:val="00BA0A02"/>
    <w:rsid w:val="00BB179B"/>
    <w:rsid w:val="00BB74FB"/>
    <w:rsid w:val="00BC180C"/>
    <w:rsid w:val="00BC5894"/>
    <w:rsid w:val="00BC7F6F"/>
    <w:rsid w:val="00BE1530"/>
    <w:rsid w:val="00BE7378"/>
    <w:rsid w:val="00C01684"/>
    <w:rsid w:val="00C03AF8"/>
    <w:rsid w:val="00C23692"/>
    <w:rsid w:val="00C24344"/>
    <w:rsid w:val="00C41ADD"/>
    <w:rsid w:val="00C5395D"/>
    <w:rsid w:val="00C5599C"/>
    <w:rsid w:val="00C616C3"/>
    <w:rsid w:val="00C63288"/>
    <w:rsid w:val="00C64FE1"/>
    <w:rsid w:val="00C664E8"/>
    <w:rsid w:val="00C66C3F"/>
    <w:rsid w:val="00C736C5"/>
    <w:rsid w:val="00C73D64"/>
    <w:rsid w:val="00C7405F"/>
    <w:rsid w:val="00C844F9"/>
    <w:rsid w:val="00C86A9D"/>
    <w:rsid w:val="00C916D3"/>
    <w:rsid w:val="00C916E8"/>
    <w:rsid w:val="00C95C47"/>
    <w:rsid w:val="00CA1F1E"/>
    <w:rsid w:val="00CA2BCE"/>
    <w:rsid w:val="00CB15F7"/>
    <w:rsid w:val="00CB6F15"/>
    <w:rsid w:val="00CC3A77"/>
    <w:rsid w:val="00CC4F51"/>
    <w:rsid w:val="00CC7022"/>
    <w:rsid w:val="00CD032E"/>
    <w:rsid w:val="00CD2005"/>
    <w:rsid w:val="00CF00E0"/>
    <w:rsid w:val="00CF1557"/>
    <w:rsid w:val="00CF18FE"/>
    <w:rsid w:val="00CF24E0"/>
    <w:rsid w:val="00D2351B"/>
    <w:rsid w:val="00D24309"/>
    <w:rsid w:val="00D40A70"/>
    <w:rsid w:val="00D423E7"/>
    <w:rsid w:val="00D51400"/>
    <w:rsid w:val="00D70A22"/>
    <w:rsid w:val="00D77821"/>
    <w:rsid w:val="00D874ED"/>
    <w:rsid w:val="00DA3F7F"/>
    <w:rsid w:val="00DA508D"/>
    <w:rsid w:val="00DB78DE"/>
    <w:rsid w:val="00DC00D5"/>
    <w:rsid w:val="00DE1614"/>
    <w:rsid w:val="00DE1DFB"/>
    <w:rsid w:val="00DF1FA0"/>
    <w:rsid w:val="00E04FA9"/>
    <w:rsid w:val="00E10B45"/>
    <w:rsid w:val="00E42B70"/>
    <w:rsid w:val="00E44336"/>
    <w:rsid w:val="00E44AB3"/>
    <w:rsid w:val="00E500A6"/>
    <w:rsid w:val="00E52A93"/>
    <w:rsid w:val="00E54C24"/>
    <w:rsid w:val="00E56D4F"/>
    <w:rsid w:val="00E570E1"/>
    <w:rsid w:val="00E646DE"/>
    <w:rsid w:val="00E6655B"/>
    <w:rsid w:val="00E77543"/>
    <w:rsid w:val="00E90C52"/>
    <w:rsid w:val="00EA6240"/>
    <w:rsid w:val="00EB1089"/>
    <w:rsid w:val="00EB222B"/>
    <w:rsid w:val="00EB42D7"/>
    <w:rsid w:val="00EB742C"/>
    <w:rsid w:val="00EC0A6A"/>
    <w:rsid w:val="00EC25D0"/>
    <w:rsid w:val="00EC664F"/>
    <w:rsid w:val="00EC754D"/>
    <w:rsid w:val="00ED044D"/>
    <w:rsid w:val="00ED29F8"/>
    <w:rsid w:val="00ED494E"/>
    <w:rsid w:val="00ED6D60"/>
    <w:rsid w:val="00EE105A"/>
    <w:rsid w:val="00EE2134"/>
    <w:rsid w:val="00EE36FA"/>
    <w:rsid w:val="00EF2F45"/>
    <w:rsid w:val="00F04ECF"/>
    <w:rsid w:val="00F0752F"/>
    <w:rsid w:val="00F07BB3"/>
    <w:rsid w:val="00F10F17"/>
    <w:rsid w:val="00F1389E"/>
    <w:rsid w:val="00F147FD"/>
    <w:rsid w:val="00F16AF3"/>
    <w:rsid w:val="00F20340"/>
    <w:rsid w:val="00F21634"/>
    <w:rsid w:val="00F27F78"/>
    <w:rsid w:val="00F31A24"/>
    <w:rsid w:val="00F45E35"/>
    <w:rsid w:val="00F75038"/>
    <w:rsid w:val="00F80E9A"/>
    <w:rsid w:val="00F82B2B"/>
    <w:rsid w:val="00F835FE"/>
    <w:rsid w:val="00F83765"/>
    <w:rsid w:val="00F84D3A"/>
    <w:rsid w:val="00F930A6"/>
    <w:rsid w:val="00F95C63"/>
    <w:rsid w:val="00FA5446"/>
    <w:rsid w:val="00FA6C87"/>
    <w:rsid w:val="00FB64FD"/>
    <w:rsid w:val="00FC7A0F"/>
    <w:rsid w:val="00FC7F5E"/>
    <w:rsid w:val="00FD0029"/>
    <w:rsid w:val="00FD331F"/>
    <w:rsid w:val="00FE0710"/>
    <w:rsid w:val="00FE7437"/>
    <w:rsid w:val="00F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d7e7f7"/>
    </o:shapedefaults>
    <o:shapelayout v:ext="edit">
      <o:idmap v:ext="edit" data="1"/>
    </o:shapelayout>
  </w:shapeDefaults>
  <w:decimalSymbol w:val="."/>
  <w:listSeparator w:val=","/>
  <w14:docId w14:val="2DF64FA2"/>
  <w15:docId w15:val="{81B08707-1D28-4DFA-B237-3D56833D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locked="1" w:semiHidden="1" w:uiPriority="9" w:unhideWhenUsed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F17"/>
    <w:pPr>
      <w:autoSpaceDE w:val="0"/>
      <w:autoSpaceDN w:val="0"/>
      <w:adjustRightInd w:val="0"/>
      <w:spacing w:after="120"/>
    </w:pPr>
    <w:rPr>
      <w:rFonts w:ascii="ArialMT" w:hAnsi="ArialMT" w:cs="ArialMT"/>
      <w:color w:val="858585"/>
      <w:sz w:val="16"/>
      <w:szCs w:val="18"/>
    </w:rPr>
  </w:style>
  <w:style w:type="paragraph" w:styleId="Heading1">
    <w:name w:val="heading 1"/>
    <w:aliases w:val="Sub heading"/>
    <w:basedOn w:val="Heading2"/>
    <w:next w:val="Normal"/>
    <w:link w:val="Heading1Char"/>
    <w:uiPriority w:val="9"/>
    <w:rsid w:val="00F31A24"/>
    <w:pPr>
      <w:spacing w:after="108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locked/>
    <w:rsid w:val="007505F7"/>
    <w:pPr>
      <w:keepNext/>
      <w:keepLines/>
      <w:spacing w:after="600"/>
      <w:outlineLvl w:val="1"/>
    </w:pPr>
    <w:rPr>
      <w:rFonts w:asciiTheme="minorHAnsi" w:eastAsiaTheme="majorEastAsia" w:hAnsiTheme="minorHAnsi" w:cstheme="minorHAns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060268"/>
    <w:pPr>
      <w:spacing w:before="240" w:after="240"/>
      <w:outlineLvl w:val="2"/>
    </w:pPr>
    <w:rPr>
      <w:rFonts w:asciiTheme="minorHAnsi" w:hAnsiTheme="minorHAnsi" w:cstheme="minorHAnsi"/>
      <w:b/>
      <w:color w:val="315EA5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060268"/>
    <w:pPr>
      <w:spacing w:before="200" w:after="200"/>
      <w:outlineLvl w:val="3"/>
    </w:pPr>
    <w:rPr>
      <w:rFonts w:asciiTheme="minorHAnsi" w:hAnsiTheme="minorHAnsi" w:cstheme="minorHAnsi"/>
      <w:b/>
      <w:i/>
      <w:color w:val="315EA5"/>
      <w:sz w:val="2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367D78"/>
    <w:pPr>
      <w:outlineLvl w:val="4"/>
    </w:pPr>
    <w:rPr>
      <w:rFonts w:asciiTheme="minorHAnsi" w:hAnsiTheme="minorHAnsi" w:cstheme="minorHAnsi"/>
      <w:b/>
      <w:color w:val="595959" w:themeColor="text1" w:themeTint="A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113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163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9E6"/>
    <w:pPr>
      <w:pBdr>
        <w:bottom w:val="single" w:sz="8" w:space="1" w:color="939598" w:themeColor="background2"/>
      </w:pBdr>
      <w:spacing w:after="0" w:line="240" w:lineRule="auto"/>
      <w:ind w:right="-3348"/>
    </w:pPr>
  </w:style>
  <w:style w:type="character" w:customStyle="1" w:styleId="HeaderChar">
    <w:name w:val="Header Char"/>
    <w:basedOn w:val="DefaultParagraphFont"/>
    <w:link w:val="Header"/>
    <w:uiPriority w:val="99"/>
    <w:rsid w:val="002639E6"/>
    <w:rPr>
      <w:rFonts w:ascii="ArialMT" w:hAnsi="ArialMT" w:cs="ArialMT"/>
      <w:color w:val="858585"/>
      <w:sz w:val="16"/>
      <w:szCs w:val="18"/>
    </w:rPr>
  </w:style>
  <w:style w:type="paragraph" w:styleId="Footer">
    <w:name w:val="footer"/>
    <w:basedOn w:val="Normal"/>
    <w:link w:val="FooterChar"/>
    <w:uiPriority w:val="99"/>
    <w:unhideWhenUsed/>
    <w:rsid w:val="00373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13"/>
  </w:style>
  <w:style w:type="paragraph" w:styleId="BalloonText">
    <w:name w:val="Balloon Text"/>
    <w:basedOn w:val="Normal"/>
    <w:link w:val="BalloonTextChar"/>
    <w:uiPriority w:val="99"/>
    <w:semiHidden/>
    <w:unhideWhenUsed/>
    <w:rsid w:val="00373913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Sub heading Char"/>
    <w:basedOn w:val="DefaultParagraphFont"/>
    <w:link w:val="Heading1"/>
    <w:uiPriority w:val="9"/>
    <w:rsid w:val="00F31A24"/>
    <w:rPr>
      <w:rFonts w:eastAsiaTheme="majorEastAsia" w:cstheme="minorHAnsi"/>
      <w:bCs/>
      <w:color w:val="595959" w:themeColor="text1" w:themeTint="A6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150AF"/>
    <w:pPr>
      <w:outlineLvl w:val="9"/>
    </w:pPr>
    <w:rPr>
      <w:lang w:val="en-US" w:eastAsia="ja-JP"/>
    </w:rPr>
  </w:style>
  <w:style w:type="paragraph" w:styleId="NoSpacing">
    <w:name w:val="No Spacing"/>
    <w:aliases w:val="Heading"/>
    <w:basedOn w:val="Normal"/>
    <w:uiPriority w:val="1"/>
    <w:qFormat/>
    <w:rsid w:val="00C844F9"/>
    <w:pPr>
      <w:spacing w:after="0"/>
    </w:pPr>
    <w:rPr>
      <w:color w:val="6D6F72" w:themeColor="background2" w:themeShade="BF"/>
      <w:sz w:val="44"/>
    </w:rPr>
  </w:style>
  <w:style w:type="paragraph" w:customStyle="1" w:styleId="ContentHeadline">
    <w:name w:val="Content Headline"/>
    <w:basedOn w:val="Heading1-Grey"/>
    <w:qFormat/>
    <w:locked/>
    <w:rsid w:val="00D51400"/>
  </w:style>
  <w:style w:type="paragraph" w:customStyle="1" w:styleId="ReportSutitle">
    <w:name w:val="Report Sutitle"/>
    <w:basedOn w:val="Normal"/>
    <w:qFormat/>
    <w:locked/>
    <w:rsid w:val="00CB15F7"/>
    <w:pPr>
      <w:framePr w:hSpace="181" w:wrap="around" w:vAnchor="page" w:hAnchor="margin" w:x="-175" w:y="12872"/>
      <w:spacing w:after="0" w:line="240" w:lineRule="auto"/>
    </w:pPr>
    <w:rPr>
      <w:rFonts w:asciiTheme="minorHAnsi" w:hAnsiTheme="minorHAnsi"/>
      <w:color w:val="595959" w:themeColor="text1" w:themeTint="A6"/>
      <w:sz w:val="22"/>
    </w:rPr>
  </w:style>
  <w:style w:type="paragraph" w:customStyle="1" w:styleId="ReportDate">
    <w:name w:val="Report Date"/>
    <w:basedOn w:val="Normal"/>
    <w:qFormat/>
    <w:locked/>
    <w:rsid w:val="00FC7A0F"/>
    <w:pPr>
      <w:framePr w:hSpace="181" w:wrap="around" w:vAnchor="page" w:hAnchor="margin" w:x="-175" w:y="12872"/>
      <w:spacing w:after="0" w:line="240" w:lineRule="auto"/>
      <w:jc w:val="right"/>
    </w:pPr>
    <w:rPr>
      <w:rFonts w:asciiTheme="minorHAnsi" w:hAnsiTheme="minorHAnsi"/>
      <w:color w:val="939598" w:themeColor="background2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F1DC1"/>
    <w:pPr>
      <w:tabs>
        <w:tab w:val="right" w:leader="dot" w:pos="9000"/>
        <w:tab w:val="right" w:leader="dot" w:pos="9962"/>
      </w:tabs>
      <w:autoSpaceDE/>
      <w:autoSpaceDN/>
      <w:adjustRightInd/>
      <w:spacing w:before="240"/>
    </w:pPr>
    <w:rPr>
      <w:rFonts w:asciiTheme="minorHAnsi" w:hAnsiTheme="minorHAnsi" w:cstheme="minorHAnsi"/>
      <w:b/>
      <w:bCs/>
      <w:color w:val="595959" w:themeColor="text1" w:themeTint="A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31C0"/>
    <w:rPr>
      <w:rFonts w:ascii="Arial" w:hAnsi="Arial"/>
      <w:color w:val="315EA5" w:themeColor="hyperlink"/>
      <w:sz w:val="20"/>
      <w:u w:val="single"/>
    </w:rPr>
  </w:style>
  <w:style w:type="character" w:styleId="Strong">
    <w:name w:val="Strong"/>
    <w:aliases w:val="Contents"/>
    <w:basedOn w:val="Hyperlink"/>
    <w:uiPriority w:val="22"/>
    <w:rsid w:val="00405613"/>
    <w:rPr>
      <w:rFonts w:asciiTheme="minorHAnsi" w:hAnsiTheme="minorHAnsi" w:cstheme="minorHAnsi"/>
      <w:noProof/>
      <w:color w:val="000000" w:themeColor="text1"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05F7"/>
    <w:rPr>
      <w:rFonts w:eastAsiaTheme="majorEastAsia" w:cstheme="minorHAnsi"/>
      <w:bCs/>
      <w:color w:val="595959" w:themeColor="text1" w:themeTint="A6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1DC1"/>
    <w:pPr>
      <w:tabs>
        <w:tab w:val="right" w:leader="dot" w:pos="9000"/>
      </w:tabs>
      <w:spacing w:before="120" w:after="0"/>
      <w:ind w:left="158"/>
    </w:pPr>
    <w:rPr>
      <w:rFonts w:asciiTheme="minorHAnsi" w:hAnsiTheme="minorHAnsi" w:cstheme="minorHAnsi"/>
      <w:iCs/>
      <w:noProof/>
      <w:color w:val="595959" w:themeColor="text1" w:themeTint="A6"/>
      <w:sz w:val="20"/>
      <w:szCs w:val="20"/>
    </w:rPr>
  </w:style>
  <w:style w:type="paragraph" w:styleId="Quote">
    <w:name w:val="Quote"/>
    <w:aliases w:val="TOC Level 1"/>
    <w:basedOn w:val="TOC1"/>
    <w:next w:val="Normal"/>
    <w:link w:val="QuoteChar"/>
    <w:autoRedefine/>
    <w:uiPriority w:val="29"/>
    <w:rsid w:val="004038FE"/>
    <w:pPr>
      <w:tabs>
        <w:tab w:val="right" w:leader="dot" w:pos="9322"/>
      </w:tabs>
    </w:pPr>
    <w:rPr>
      <w:noProof/>
      <w:color w:val="9D2C7D" w:themeColor="accent1"/>
    </w:rPr>
  </w:style>
  <w:style w:type="character" w:customStyle="1" w:styleId="QuoteChar">
    <w:name w:val="Quote Char"/>
    <w:aliases w:val="TOC Level 1 Char"/>
    <w:basedOn w:val="DefaultParagraphFont"/>
    <w:link w:val="Quote"/>
    <w:uiPriority w:val="29"/>
    <w:rsid w:val="004038FE"/>
    <w:rPr>
      <w:rFonts w:ascii="Arial" w:hAnsi="Arial" w:cs="ArialMT"/>
      <w:noProof/>
      <w:color w:val="9D2C7D" w:themeColor="accent1"/>
      <w:sz w:val="24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60268"/>
    <w:rPr>
      <w:rFonts w:cstheme="minorHAnsi"/>
      <w:b/>
      <w:color w:val="315EA5"/>
      <w:szCs w:val="24"/>
    </w:rPr>
  </w:style>
  <w:style w:type="paragraph" w:styleId="IntenseQuote">
    <w:name w:val="Intense Quote"/>
    <w:aliases w:val="TOC level2"/>
    <w:basedOn w:val="Heading2"/>
    <w:next w:val="Normal"/>
    <w:link w:val="IntenseQuoteChar"/>
    <w:uiPriority w:val="30"/>
    <w:qFormat/>
    <w:rsid w:val="00F27F78"/>
    <w:pPr>
      <w:spacing w:line="240" w:lineRule="auto"/>
    </w:pPr>
    <w:rPr>
      <w:rFonts w:ascii="Arial" w:hAnsi="Arial"/>
      <w:b/>
      <w:color w:val="939598" w:themeColor="background2"/>
    </w:rPr>
  </w:style>
  <w:style w:type="character" w:customStyle="1" w:styleId="IntenseQuoteChar">
    <w:name w:val="Intense Quote Char"/>
    <w:aliases w:val="TOC level2 Char"/>
    <w:basedOn w:val="DefaultParagraphFont"/>
    <w:link w:val="IntenseQuote"/>
    <w:uiPriority w:val="30"/>
    <w:rsid w:val="00F27F78"/>
    <w:rPr>
      <w:rFonts w:ascii="Arial" w:eastAsiaTheme="majorEastAsia" w:hAnsi="Arial" w:cstheme="majorBidi"/>
      <w:bCs/>
      <w:color w:val="939598" w:themeColor="background2"/>
      <w:sz w:val="28"/>
      <w:szCs w:val="26"/>
    </w:rPr>
  </w:style>
  <w:style w:type="paragraph" w:styleId="TOC3">
    <w:name w:val="toc 3"/>
    <w:autoRedefine/>
    <w:uiPriority w:val="39"/>
    <w:unhideWhenUsed/>
    <w:qFormat/>
    <w:rsid w:val="009F5EEA"/>
    <w:pPr>
      <w:spacing w:after="0"/>
      <w:ind w:left="720"/>
    </w:pPr>
    <w:rPr>
      <w:rFonts w:cstheme="minorHAnsi"/>
      <w:noProof/>
      <w:color w:val="595959" w:themeColor="text1" w:themeTint="A6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038FE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038FE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038FE"/>
    <w:pPr>
      <w:spacing w:after="0"/>
      <w:ind w:left="8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038FE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038FE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038FE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AD2E29"/>
    <w:pPr>
      <w:autoSpaceDE/>
      <w:autoSpaceDN/>
      <w:adjustRightInd/>
      <w:spacing w:before="120"/>
    </w:pPr>
    <w:rPr>
      <w:rFonts w:ascii="Arial" w:eastAsia="Times New Roman" w:hAnsi="Arial" w:cs="MinionPro-Regular"/>
      <w:color w:val="595959" w:themeColor="text1" w:themeTint="A6"/>
      <w:sz w:val="20"/>
      <w:szCs w:val="24"/>
      <w:lang w:val="en-US" w:eastAsia="de-DE" w:bidi="de-DE"/>
    </w:rPr>
  </w:style>
  <w:style w:type="character" w:customStyle="1" w:styleId="BodyTextChar">
    <w:name w:val="Body Text Char"/>
    <w:basedOn w:val="DefaultParagraphFont"/>
    <w:link w:val="BodyText"/>
    <w:uiPriority w:val="99"/>
    <w:rsid w:val="00AD2E29"/>
    <w:rPr>
      <w:rFonts w:ascii="Arial" w:eastAsia="Times New Roman" w:hAnsi="Arial" w:cs="MinionPro-Regular"/>
      <w:color w:val="595959" w:themeColor="text1" w:themeTint="A6"/>
      <w:sz w:val="20"/>
      <w:szCs w:val="24"/>
      <w:lang w:val="en-US" w:eastAsia="de-DE" w:bidi="de-DE"/>
    </w:rPr>
  </w:style>
  <w:style w:type="paragraph" w:customStyle="1" w:styleId="Bullet2-Pink">
    <w:name w:val="Bullet 2 - Pink"/>
    <w:basedOn w:val="Bullet1-Pink"/>
    <w:qFormat/>
    <w:locked/>
    <w:rsid w:val="00FE7437"/>
    <w:pPr>
      <w:numPr>
        <w:numId w:val="12"/>
      </w:numPr>
      <w:ind w:left="720" w:hanging="360"/>
    </w:pPr>
  </w:style>
  <w:style w:type="numbering" w:customStyle="1" w:styleId="Style1">
    <w:name w:val="Style1"/>
    <w:uiPriority w:val="99"/>
    <w:rsid w:val="00B31330"/>
    <w:pPr>
      <w:numPr>
        <w:numId w:val="3"/>
      </w:numPr>
    </w:pPr>
  </w:style>
  <w:style w:type="paragraph" w:customStyle="1" w:styleId="ListNumber1-Purple">
    <w:name w:val="List Number 1 - Purple"/>
    <w:basedOn w:val="ListNumber1-Pink"/>
    <w:qFormat/>
    <w:locked/>
    <w:rsid w:val="00FA6C87"/>
    <w:pPr>
      <w:numPr>
        <w:numId w:val="22"/>
      </w:numPr>
    </w:pPr>
  </w:style>
  <w:style w:type="paragraph" w:customStyle="1" w:styleId="ListNumber3-Purple">
    <w:name w:val="List Number 3 - Purple"/>
    <w:basedOn w:val="ListNumber2-Purple"/>
    <w:qFormat/>
    <w:locked/>
    <w:rsid w:val="002F423B"/>
    <w:pPr>
      <w:numPr>
        <w:ilvl w:val="2"/>
      </w:numPr>
      <w:ind w:left="1440" w:hanging="634"/>
    </w:pPr>
  </w:style>
  <w:style w:type="paragraph" w:customStyle="1" w:styleId="Heading1-DarkPurple">
    <w:name w:val="Heading 1 - Dark Purple"/>
    <w:basedOn w:val="Heading1-Purple"/>
    <w:qFormat/>
    <w:locked/>
    <w:rsid w:val="00FA6C87"/>
    <w:rPr>
      <w:color w:val="47254B"/>
    </w:rPr>
  </w:style>
  <w:style w:type="paragraph" w:customStyle="1" w:styleId="ListNumber4-Purple">
    <w:name w:val="List Number 4 - Purple"/>
    <w:basedOn w:val="ListNumber3-Purple"/>
    <w:qFormat/>
    <w:locked/>
    <w:rsid w:val="00F20340"/>
    <w:pPr>
      <w:numPr>
        <w:ilvl w:val="3"/>
      </w:numPr>
      <w:ind w:left="2318" w:hanging="864"/>
    </w:pPr>
  </w:style>
  <w:style w:type="paragraph" w:customStyle="1" w:styleId="Introduction-DarkPurple">
    <w:name w:val="Introduction - Dark Purple"/>
    <w:basedOn w:val="Introduction-Purple"/>
    <w:qFormat/>
    <w:locked/>
    <w:rsid w:val="00FA6C87"/>
    <w:rPr>
      <w:color w:val="47254B"/>
    </w:rPr>
  </w:style>
  <w:style w:type="paragraph" w:styleId="NormalWeb">
    <w:name w:val="Normal (Web)"/>
    <w:basedOn w:val="Normal"/>
    <w:uiPriority w:val="99"/>
    <w:semiHidden/>
    <w:unhideWhenUsed/>
    <w:rsid w:val="00A57C52"/>
    <w:pPr>
      <w:autoSpaceDE/>
      <w:autoSpaceDN/>
      <w:adjustRightInd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TableHeading">
    <w:name w:val="Table Heading"/>
    <w:basedOn w:val="NormalWeb"/>
    <w:qFormat/>
    <w:locked/>
    <w:rsid w:val="008B7084"/>
    <w:pPr>
      <w:spacing w:before="40" w:beforeAutospacing="0" w:after="40" w:afterAutospacing="0"/>
      <w:textAlignment w:val="baseline"/>
    </w:pPr>
    <w:rPr>
      <w:rFonts w:ascii="Arial" w:eastAsia="Geneva" w:hAnsi="Arial" w:cs="Geneva"/>
      <w:b/>
      <w:bCs/>
      <w:color w:val="FFFFFF" w:themeColor="background1"/>
      <w:kern w:val="24"/>
      <w:sz w:val="19"/>
      <w:szCs w:val="20"/>
      <w:lang w:val="en-IN"/>
    </w:rPr>
  </w:style>
  <w:style w:type="paragraph" w:customStyle="1" w:styleId="TableSubHeading">
    <w:name w:val="Table Sub Heading"/>
    <w:basedOn w:val="TableHeading"/>
    <w:qFormat/>
    <w:locked/>
    <w:rsid w:val="008B7084"/>
    <w:rPr>
      <w:b w:val="0"/>
      <w:color w:val="000000" w:themeColor="text1"/>
    </w:rPr>
  </w:style>
  <w:style w:type="paragraph" w:customStyle="1" w:styleId="TableBody">
    <w:name w:val="Table Body"/>
    <w:basedOn w:val="Normal"/>
    <w:qFormat/>
    <w:locked/>
    <w:rsid w:val="008B7084"/>
    <w:pPr>
      <w:spacing w:before="40" w:after="40" w:line="240" w:lineRule="auto"/>
    </w:pPr>
    <w:rPr>
      <w:rFonts w:asciiTheme="minorHAnsi" w:hAnsiTheme="minorHAnsi" w:cstheme="minorHAnsi"/>
      <w:color w:val="595959" w:themeColor="text1" w:themeTint="A6"/>
      <w:sz w:val="19"/>
    </w:rPr>
  </w:style>
  <w:style w:type="paragraph" w:customStyle="1" w:styleId="Bullet1-DarkPurple">
    <w:name w:val="Bullet 1 - Dark Purple"/>
    <w:basedOn w:val="Normal"/>
    <w:qFormat/>
    <w:locked/>
    <w:rsid w:val="003038D8"/>
    <w:pPr>
      <w:numPr>
        <w:numId w:val="23"/>
      </w:numPr>
      <w:autoSpaceDE/>
      <w:autoSpaceDN/>
      <w:adjustRightInd/>
      <w:spacing w:before="60" w:after="60"/>
      <w:ind w:left="360"/>
    </w:pPr>
    <w:rPr>
      <w:rFonts w:ascii="Arial" w:eastAsia="Times New Roman" w:hAnsi="Arial" w:cs="Times New Roman"/>
      <w:color w:val="595959" w:themeColor="text1" w:themeTint="A6"/>
      <w:sz w:val="20"/>
      <w:szCs w:val="24"/>
      <w:lang w:val="en-US" w:eastAsia="de-DE"/>
    </w:rPr>
  </w:style>
  <w:style w:type="paragraph" w:customStyle="1" w:styleId="Bullet2-DarkPurple">
    <w:name w:val="Bullet 2 - Dark Purple"/>
    <w:basedOn w:val="Bullet1-DarkPurple"/>
    <w:qFormat/>
    <w:locked/>
    <w:rsid w:val="00785156"/>
    <w:pPr>
      <w:numPr>
        <w:ilvl w:val="1"/>
        <w:numId w:val="24"/>
      </w:numPr>
      <w:ind w:left="720"/>
    </w:pPr>
  </w:style>
  <w:style w:type="table" w:styleId="TableGrid">
    <w:name w:val="Table Grid"/>
    <w:basedOn w:val="TableNormal"/>
    <w:uiPriority w:val="59"/>
    <w:rsid w:val="00821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3-DarkPurple">
    <w:name w:val="Bullet 3 - Dark Purple"/>
    <w:basedOn w:val="Bullet2-DarkPurple"/>
    <w:qFormat/>
    <w:locked/>
    <w:rsid w:val="002B7F01"/>
    <w:pPr>
      <w:numPr>
        <w:numId w:val="25"/>
      </w:numPr>
      <w:ind w:left="1080"/>
    </w:pPr>
  </w:style>
  <w:style w:type="paragraph" w:customStyle="1" w:styleId="FigureTableChartCaption">
    <w:name w:val="Figure/Table/Chart Caption"/>
    <w:qFormat/>
    <w:locked/>
    <w:rsid w:val="00EB222B"/>
    <w:pPr>
      <w:spacing w:before="120" w:after="160"/>
    </w:pPr>
    <w:rPr>
      <w:rFonts w:ascii="Arial" w:eastAsia="Times New Roman" w:hAnsi="Arial" w:cs="MinionPro-Regular"/>
      <w:b/>
      <w:color w:val="595959" w:themeColor="text1" w:themeTint="A6"/>
      <w:sz w:val="20"/>
      <w:szCs w:val="24"/>
      <w:lang w:val="en-US" w:eastAsia="de-DE" w:bidi="de-DE"/>
    </w:rPr>
  </w:style>
  <w:style w:type="paragraph" w:customStyle="1" w:styleId="Bullet4-DarkPurple">
    <w:name w:val="Bullet 4 - Dark Purple"/>
    <w:basedOn w:val="Bullet3-DarkPurple"/>
    <w:qFormat/>
    <w:locked/>
    <w:rsid w:val="00EC0A6A"/>
    <w:pPr>
      <w:numPr>
        <w:numId w:val="26"/>
      </w:numPr>
    </w:pPr>
  </w:style>
  <w:style w:type="paragraph" w:customStyle="1" w:styleId="Bullet5-DarkPurple">
    <w:name w:val="Bullet 5 - Dark Purple"/>
    <w:basedOn w:val="Bullet4-DarkPurple"/>
    <w:qFormat/>
    <w:locked/>
    <w:rsid w:val="006B7DDF"/>
    <w:pPr>
      <w:numPr>
        <w:numId w:val="27"/>
      </w:numPr>
    </w:pPr>
  </w:style>
  <w:style w:type="paragraph" w:customStyle="1" w:styleId="ListNumber2-DarkPurple">
    <w:name w:val="List Number 2 - Dark Purple"/>
    <w:basedOn w:val="ListNumber1-DarkPurple"/>
    <w:qFormat/>
    <w:locked/>
    <w:rsid w:val="0065308E"/>
    <w:pPr>
      <w:numPr>
        <w:ilvl w:val="1"/>
        <w:numId w:val="22"/>
      </w:numPr>
    </w:pPr>
  </w:style>
  <w:style w:type="paragraph" w:customStyle="1" w:styleId="ListNumber3-DarkPurple">
    <w:name w:val="List Number 3 - Dark Purple"/>
    <w:basedOn w:val="ListNumber2-DarkPurple"/>
    <w:qFormat/>
    <w:locked/>
    <w:rsid w:val="0065308E"/>
    <w:pPr>
      <w:numPr>
        <w:ilvl w:val="2"/>
      </w:numPr>
      <w:ind w:left="1440" w:hanging="634"/>
    </w:pPr>
  </w:style>
  <w:style w:type="paragraph" w:customStyle="1" w:styleId="ListNumber4-DarkPurple">
    <w:name w:val="List Number 4 - Dark Purple"/>
    <w:basedOn w:val="ListNumber1-Purple"/>
    <w:qFormat/>
    <w:locked/>
    <w:rsid w:val="005D0909"/>
    <w:pPr>
      <w:numPr>
        <w:ilvl w:val="3"/>
      </w:numPr>
      <w:ind w:left="2318" w:hanging="864"/>
    </w:pPr>
  </w:style>
  <w:style w:type="paragraph" w:customStyle="1" w:styleId="ListNumber1-DarkPurple">
    <w:name w:val="List Number 1 - Dark Purple"/>
    <w:basedOn w:val="ListNumber1-Purple"/>
    <w:qFormat/>
    <w:locked/>
    <w:rsid w:val="00586846"/>
    <w:pPr>
      <w:numPr>
        <w:numId w:val="28"/>
      </w:numPr>
      <w:ind w:left="360"/>
    </w:pPr>
  </w:style>
  <w:style w:type="numbering" w:customStyle="1" w:styleId="Style2">
    <w:name w:val="Style2"/>
    <w:uiPriority w:val="99"/>
    <w:rsid w:val="009F5EEA"/>
    <w:pPr>
      <w:numPr>
        <w:numId w:val="5"/>
      </w:numPr>
    </w:pPr>
  </w:style>
  <w:style w:type="paragraph" w:customStyle="1" w:styleId="Introduction-Pink">
    <w:name w:val="Introduction - Pink"/>
    <w:basedOn w:val="Normal"/>
    <w:link w:val="Introduction-PinkChar"/>
    <w:qFormat/>
    <w:locked/>
    <w:rsid w:val="000C455A"/>
    <w:pPr>
      <w:spacing w:before="120"/>
    </w:pPr>
    <w:rPr>
      <w:rFonts w:asciiTheme="minorHAnsi" w:hAnsiTheme="minorHAnsi" w:cstheme="minorHAnsi"/>
      <w:color w:val="EE2653" w:themeColor="text2"/>
      <w:sz w:val="20"/>
      <w:szCs w:val="24"/>
      <w:u w:color="939598" w:themeColor="background2"/>
    </w:rPr>
  </w:style>
  <w:style w:type="paragraph" w:customStyle="1" w:styleId="Heading1-Grey">
    <w:name w:val="Heading 1 - Grey"/>
    <w:basedOn w:val="Heading1-DarkPurple"/>
    <w:qFormat/>
    <w:locked/>
    <w:rsid w:val="0040369D"/>
    <w:rPr>
      <w:noProof/>
      <w:color w:val="595959" w:themeColor="text1" w:themeTint="A6"/>
      <w:lang w:val="en-US"/>
    </w:rPr>
  </w:style>
  <w:style w:type="character" w:customStyle="1" w:styleId="Introduction-PinkChar">
    <w:name w:val="Introduction - Pink Char"/>
    <w:basedOn w:val="DefaultParagraphFont"/>
    <w:link w:val="Introduction-Pink"/>
    <w:rsid w:val="000C455A"/>
    <w:rPr>
      <w:rFonts w:cstheme="minorHAnsi"/>
      <w:color w:val="EE2653" w:themeColor="text2"/>
      <w:sz w:val="20"/>
      <w:szCs w:val="24"/>
      <w:u w:color="939598" w:themeColor="background2"/>
    </w:rPr>
  </w:style>
  <w:style w:type="paragraph" w:customStyle="1" w:styleId="Source">
    <w:name w:val="Source"/>
    <w:basedOn w:val="Normal"/>
    <w:qFormat/>
    <w:locked/>
    <w:rsid w:val="000B529C"/>
    <w:pPr>
      <w:spacing w:before="120"/>
    </w:pPr>
    <w:rPr>
      <w:rFonts w:asciiTheme="minorHAnsi" w:hAnsiTheme="minorHAnsi"/>
      <w:i/>
      <w:color w:val="595959" w:themeColor="text1" w:themeTint="A6"/>
    </w:rPr>
  </w:style>
  <w:style w:type="paragraph" w:customStyle="1" w:styleId="Table1">
    <w:name w:val="Table 1"/>
    <w:basedOn w:val="TableHeading"/>
    <w:qFormat/>
    <w:rsid w:val="00CF24E0"/>
    <w:rPr>
      <w:rFonts w:cs="Arial"/>
      <w:lang w:val="en-GB"/>
    </w:rPr>
  </w:style>
  <w:style w:type="table" w:styleId="TableGridLight">
    <w:name w:val="Grid Table Light"/>
    <w:basedOn w:val="TableNormal"/>
    <w:uiPriority w:val="40"/>
    <w:rsid w:val="003D2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odycopy">
    <w:name w:val="Body copy"/>
    <w:basedOn w:val="Normal"/>
    <w:link w:val="BodycopyChar"/>
    <w:qFormat/>
    <w:rsid w:val="002F423B"/>
    <w:pPr>
      <w:contextualSpacing/>
    </w:pPr>
    <w:rPr>
      <w:rFonts w:asciiTheme="minorHAnsi" w:hAnsiTheme="minorHAnsi" w:cstheme="minorHAnsi"/>
      <w:sz w:val="18"/>
    </w:rPr>
  </w:style>
  <w:style w:type="character" w:customStyle="1" w:styleId="BodycopyChar">
    <w:name w:val="Body copy Char"/>
    <w:basedOn w:val="DefaultParagraphFont"/>
    <w:link w:val="Bodycopy"/>
    <w:rsid w:val="002F423B"/>
    <w:rPr>
      <w:rFonts w:ascii="Arial" w:hAnsi="Arial" w:cstheme="minorHAnsi"/>
      <w:color w:val="858585"/>
      <w:sz w:val="16"/>
      <w:szCs w:val="18"/>
    </w:rPr>
  </w:style>
  <w:style w:type="paragraph" w:customStyle="1" w:styleId="ReportHeadline">
    <w:name w:val="Report Headline"/>
    <w:basedOn w:val="NoSpacing"/>
    <w:qFormat/>
    <w:locked/>
    <w:rsid w:val="005B7FB5"/>
    <w:pPr>
      <w:framePr w:hSpace="181" w:wrap="around" w:vAnchor="page" w:hAnchor="margin" w:x="-175" w:y="12872"/>
      <w:spacing w:line="240" w:lineRule="auto"/>
    </w:pPr>
    <w:rPr>
      <w:rFonts w:asciiTheme="minorHAnsi" w:hAnsiTheme="minorHAnsi" w:cstheme="minorHAnsi"/>
      <w:color w:val="595959" w:themeColor="text1" w:themeTint="A6"/>
    </w:rPr>
  </w:style>
  <w:style w:type="paragraph" w:customStyle="1" w:styleId="ReportSubline">
    <w:name w:val="Report Subline"/>
    <w:basedOn w:val="ReportHeadline"/>
    <w:next w:val="ReportSutitle"/>
    <w:qFormat/>
    <w:locked/>
    <w:rsid w:val="00CF1557"/>
    <w:pPr>
      <w:framePr w:wrap="around"/>
    </w:pPr>
    <w:rPr>
      <w:sz w:val="32"/>
    </w:rPr>
  </w:style>
  <w:style w:type="paragraph" w:customStyle="1" w:styleId="Heading1-Pink">
    <w:name w:val="Heading 1 - Pink"/>
    <w:basedOn w:val="NoSpacing"/>
    <w:qFormat/>
    <w:locked/>
    <w:rsid w:val="00632D22"/>
    <w:pPr>
      <w:pageBreakBefore/>
      <w:outlineLvl w:val="0"/>
    </w:pPr>
    <w:rPr>
      <w:rFonts w:asciiTheme="minorHAnsi" w:hAnsiTheme="minorHAnsi" w:cstheme="minorHAnsi"/>
      <w:color w:val="EE2653" w:themeColor="text2"/>
    </w:rPr>
  </w:style>
  <w:style w:type="paragraph" w:customStyle="1" w:styleId="Bullet1-Pink">
    <w:name w:val="Bullet 1 - Pink"/>
    <w:basedOn w:val="Normal"/>
    <w:qFormat/>
    <w:locked/>
    <w:rsid w:val="003038D8"/>
    <w:pPr>
      <w:numPr>
        <w:numId w:val="1"/>
      </w:numPr>
      <w:autoSpaceDE/>
      <w:autoSpaceDN/>
      <w:adjustRightInd/>
      <w:spacing w:before="60" w:after="60"/>
    </w:pPr>
    <w:rPr>
      <w:rFonts w:ascii="Arial" w:eastAsia="Times New Roman" w:hAnsi="Arial" w:cs="Times New Roman"/>
      <w:color w:val="595959" w:themeColor="text1" w:themeTint="A6"/>
      <w:sz w:val="20"/>
      <w:szCs w:val="24"/>
      <w:lang w:val="en-US" w:eastAsia="de-DE"/>
    </w:rPr>
  </w:style>
  <w:style w:type="paragraph" w:customStyle="1" w:styleId="Bullet3-Pink">
    <w:name w:val="Bullet 3 - Pink"/>
    <w:basedOn w:val="Bullet1-Pink"/>
    <w:qFormat/>
    <w:locked/>
    <w:rsid w:val="00FE7437"/>
    <w:pPr>
      <w:numPr>
        <w:numId w:val="11"/>
      </w:numPr>
      <w:ind w:left="1080" w:hanging="360"/>
    </w:pPr>
  </w:style>
  <w:style w:type="paragraph" w:customStyle="1" w:styleId="Bullet4-Pink">
    <w:name w:val="Bullet 4 - Pink"/>
    <w:basedOn w:val="Bullet1-Pink"/>
    <w:qFormat/>
    <w:locked/>
    <w:rsid w:val="00CB6F15"/>
    <w:pPr>
      <w:numPr>
        <w:numId w:val="13"/>
      </w:numPr>
      <w:ind w:left="1440" w:hanging="360"/>
    </w:pPr>
  </w:style>
  <w:style w:type="paragraph" w:customStyle="1" w:styleId="Bullet1">
    <w:name w:val="Bullet 1"/>
    <w:basedOn w:val="Normal"/>
    <w:qFormat/>
    <w:rsid w:val="00CB6F15"/>
  </w:style>
  <w:style w:type="paragraph" w:customStyle="1" w:styleId="Bullet5-Pink">
    <w:name w:val="Bullet 5 - Pink"/>
    <w:basedOn w:val="Bullet4-Pink"/>
    <w:qFormat/>
    <w:locked/>
    <w:rsid w:val="00FE7437"/>
    <w:pPr>
      <w:numPr>
        <w:numId w:val="14"/>
      </w:numPr>
      <w:ind w:left="1800" w:hanging="360"/>
    </w:pPr>
  </w:style>
  <w:style w:type="paragraph" w:customStyle="1" w:styleId="ListNumber1-Pink">
    <w:name w:val="List Number 1 - Pink"/>
    <w:basedOn w:val="Normal"/>
    <w:qFormat/>
    <w:locked/>
    <w:rsid w:val="002F423B"/>
    <w:pPr>
      <w:numPr>
        <w:numId w:val="4"/>
      </w:numPr>
      <w:spacing w:before="60" w:after="60"/>
    </w:pPr>
    <w:rPr>
      <w:rFonts w:ascii="Arial" w:hAnsi="Arial" w:cs="Arial"/>
      <w:color w:val="595959" w:themeColor="text1" w:themeTint="A6"/>
      <w:sz w:val="20"/>
    </w:rPr>
  </w:style>
  <w:style w:type="paragraph" w:customStyle="1" w:styleId="ListNumber2-Pink">
    <w:name w:val="List Number 2 - Pink"/>
    <w:basedOn w:val="Normal"/>
    <w:qFormat/>
    <w:locked/>
    <w:rsid w:val="003038D8"/>
    <w:pPr>
      <w:numPr>
        <w:ilvl w:val="1"/>
        <w:numId w:val="4"/>
      </w:numPr>
      <w:spacing w:before="60" w:after="60"/>
    </w:pPr>
    <w:rPr>
      <w:rFonts w:ascii="Arial" w:hAnsi="Arial" w:cs="Arial"/>
      <w:color w:val="595959" w:themeColor="text1" w:themeTint="A6"/>
      <w:sz w:val="20"/>
    </w:rPr>
  </w:style>
  <w:style w:type="paragraph" w:customStyle="1" w:styleId="ListNumber3-Pink">
    <w:name w:val="List Number 3 - Pink"/>
    <w:basedOn w:val="Normal"/>
    <w:qFormat/>
    <w:locked/>
    <w:rsid w:val="002F423B"/>
    <w:pPr>
      <w:numPr>
        <w:ilvl w:val="2"/>
        <w:numId w:val="4"/>
      </w:numPr>
      <w:spacing w:before="60" w:after="60"/>
      <w:ind w:left="1440" w:hanging="630"/>
    </w:pPr>
    <w:rPr>
      <w:rFonts w:ascii="Arial" w:hAnsi="Arial" w:cs="Arial"/>
      <w:color w:val="595959" w:themeColor="text1" w:themeTint="A6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60268"/>
    <w:rPr>
      <w:rFonts w:cstheme="minorHAnsi"/>
      <w:b/>
      <w:i/>
      <w:color w:val="315EA5"/>
      <w:szCs w:val="24"/>
    </w:rPr>
  </w:style>
  <w:style w:type="paragraph" w:customStyle="1" w:styleId="Heading1-Purple">
    <w:name w:val="Heading 1 - Purple"/>
    <w:basedOn w:val="Heading1-Pink"/>
    <w:qFormat/>
    <w:locked/>
    <w:rsid w:val="00632D22"/>
    <w:rPr>
      <w:color w:val="7C6CAA" w:themeColor="accent2"/>
    </w:rPr>
  </w:style>
  <w:style w:type="paragraph" w:customStyle="1" w:styleId="Introduction-Purple">
    <w:name w:val="Introduction - Purple"/>
    <w:basedOn w:val="Introduction-Pink"/>
    <w:qFormat/>
    <w:locked/>
    <w:rsid w:val="007D340F"/>
    <w:rPr>
      <w:color w:val="7C6CAA" w:themeColor="accent2"/>
    </w:rPr>
  </w:style>
  <w:style w:type="paragraph" w:customStyle="1" w:styleId="Bullet1-Purple">
    <w:name w:val="Bullet 1 - Purple"/>
    <w:basedOn w:val="Normal"/>
    <w:qFormat/>
    <w:locked/>
    <w:rsid w:val="003038D8"/>
    <w:pPr>
      <w:numPr>
        <w:numId w:val="15"/>
      </w:numPr>
      <w:autoSpaceDE/>
      <w:autoSpaceDN/>
      <w:adjustRightInd/>
      <w:spacing w:before="60" w:after="60"/>
      <w:ind w:left="360"/>
    </w:pPr>
    <w:rPr>
      <w:rFonts w:ascii="Arial" w:eastAsia="Times New Roman" w:hAnsi="Arial" w:cs="Times New Roman"/>
      <w:noProof/>
      <w:color w:val="595959" w:themeColor="text1" w:themeTint="A6"/>
      <w:sz w:val="20"/>
      <w:szCs w:val="24"/>
      <w:lang w:val="en-US" w:eastAsia="de-DE"/>
    </w:rPr>
  </w:style>
  <w:style w:type="paragraph" w:customStyle="1" w:styleId="Bullet2-Purple">
    <w:name w:val="Bullet 2 - Purple"/>
    <w:basedOn w:val="Normal"/>
    <w:qFormat/>
    <w:locked/>
    <w:rsid w:val="003038D8"/>
    <w:pPr>
      <w:numPr>
        <w:numId w:val="16"/>
      </w:numPr>
      <w:autoSpaceDE/>
      <w:autoSpaceDN/>
      <w:adjustRightInd/>
      <w:spacing w:before="60" w:after="60"/>
    </w:pPr>
    <w:rPr>
      <w:rFonts w:ascii="Arial" w:eastAsia="Times New Roman" w:hAnsi="Arial" w:cs="Times New Roman"/>
      <w:color w:val="595959" w:themeColor="text1" w:themeTint="A6"/>
      <w:sz w:val="20"/>
      <w:szCs w:val="24"/>
      <w:lang w:val="en-US" w:eastAsia="de-DE"/>
    </w:rPr>
  </w:style>
  <w:style w:type="paragraph" w:customStyle="1" w:styleId="Bullet3-Purple">
    <w:name w:val="Bullet 3 - Purple"/>
    <w:basedOn w:val="Normal"/>
    <w:qFormat/>
    <w:locked/>
    <w:rsid w:val="003038D8"/>
    <w:pPr>
      <w:numPr>
        <w:numId w:val="17"/>
      </w:numPr>
      <w:autoSpaceDE/>
      <w:autoSpaceDN/>
      <w:adjustRightInd/>
      <w:spacing w:before="60" w:after="60"/>
      <w:ind w:left="1080"/>
    </w:pPr>
    <w:rPr>
      <w:rFonts w:ascii="Arial" w:eastAsia="Times New Roman" w:hAnsi="Arial" w:cs="Times New Roman"/>
      <w:color w:val="595959" w:themeColor="text1" w:themeTint="A6"/>
      <w:sz w:val="20"/>
      <w:szCs w:val="24"/>
      <w:lang w:val="en-US" w:eastAsia="de-DE"/>
    </w:rPr>
  </w:style>
  <w:style w:type="paragraph" w:customStyle="1" w:styleId="Bullet4-Purple">
    <w:name w:val="Bullet 4 - Purple"/>
    <w:basedOn w:val="Normal"/>
    <w:qFormat/>
    <w:locked/>
    <w:rsid w:val="003038D8"/>
    <w:pPr>
      <w:numPr>
        <w:ilvl w:val="3"/>
      </w:numPr>
      <w:autoSpaceDE/>
      <w:autoSpaceDN/>
      <w:adjustRightInd/>
      <w:spacing w:before="60" w:after="60"/>
    </w:pPr>
    <w:rPr>
      <w:rFonts w:ascii="Arial" w:eastAsia="Times New Roman" w:hAnsi="Arial" w:cs="Times New Roman"/>
      <w:color w:val="595959" w:themeColor="text1" w:themeTint="A6"/>
      <w:sz w:val="20"/>
      <w:szCs w:val="24"/>
      <w:lang w:val="en-US" w:eastAsia="de-DE"/>
    </w:rPr>
  </w:style>
  <w:style w:type="paragraph" w:customStyle="1" w:styleId="Bullet5-Purple">
    <w:name w:val="Bullet 5 - Purple"/>
    <w:basedOn w:val="Normal"/>
    <w:qFormat/>
    <w:locked/>
    <w:rsid w:val="003038D8"/>
    <w:pPr>
      <w:numPr>
        <w:numId w:val="19"/>
      </w:numPr>
      <w:autoSpaceDE/>
      <w:autoSpaceDN/>
      <w:adjustRightInd/>
      <w:spacing w:before="60" w:after="60"/>
      <w:ind w:left="1800"/>
    </w:pPr>
    <w:rPr>
      <w:rFonts w:ascii="Arial" w:eastAsia="Times New Roman" w:hAnsi="Arial" w:cs="Times New Roman"/>
      <w:color w:val="595959" w:themeColor="text1" w:themeTint="A6"/>
      <w:sz w:val="20"/>
      <w:szCs w:val="24"/>
      <w:lang w:val="en-US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367D78"/>
    <w:rPr>
      <w:rFonts w:cstheme="minorHAnsi"/>
      <w:b/>
      <w:color w:val="595959" w:themeColor="text1" w:themeTint="A6"/>
      <w:sz w:val="20"/>
      <w:szCs w:val="20"/>
    </w:rPr>
  </w:style>
  <w:style w:type="paragraph" w:customStyle="1" w:styleId="ListNumber4-Pink">
    <w:name w:val="List Number 4 - Pink"/>
    <w:basedOn w:val="Normal"/>
    <w:qFormat/>
    <w:locked/>
    <w:rsid w:val="003038D8"/>
    <w:pPr>
      <w:numPr>
        <w:ilvl w:val="3"/>
        <w:numId w:val="4"/>
      </w:numPr>
      <w:autoSpaceDE/>
      <w:autoSpaceDN/>
      <w:adjustRightInd/>
      <w:spacing w:before="60" w:after="60"/>
      <w:ind w:left="2318" w:hanging="864"/>
    </w:pPr>
    <w:rPr>
      <w:rFonts w:ascii="Arial" w:eastAsia="Times New Roman" w:hAnsi="Arial" w:cs="Arial"/>
      <w:color w:val="595959" w:themeColor="text1" w:themeTint="A6"/>
      <w:sz w:val="20"/>
      <w:szCs w:val="20"/>
      <w:lang w:val="en-US" w:eastAsia="de-DE"/>
    </w:rPr>
  </w:style>
  <w:style w:type="numbering" w:customStyle="1" w:styleId="Number1-Purple">
    <w:name w:val="Number 1 - Purple"/>
    <w:uiPriority w:val="99"/>
    <w:rsid w:val="0076750F"/>
    <w:pPr>
      <w:numPr>
        <w:numId w:val="20"/>
      </w:numPr>
    </w:pPr>
  </w:style>
  <w:style w:type="paragraph" w:customStyle="1" w:styleId="ListNumber2-Purple">
    <w:name w:val="List Number 2 - Purple"/>
    <w:basedOn w:val="Normal"/>
    <w:qFormat/>
    <w:locked/>
    <w:rsid w:val="00BC5894"/>
    <w:pPr>
      <w:numPr>
        <w:ilvl w:val="1"/>
        <w:numId w:val="21"/>
      </w:numPr>
      <w:spacing w:before="60" w:after="60"/>
    </w:pPr>
    <w:rPr>
      <w:rFonts w:ascii="Arial" w:hAnsi="Arial" w:cs="Arial"/>
      <w:color w:val="595959" w:themeColor="text1" w:themeTint="A6"/>
      <w:sz w:val="20"/>
    </w:rPr>
  </w:style>
  <w:style w:type="paragraph" w:customStyle="1" w:styleId="TableBullet1-Pink">
    <w:name w:val="Table Bullet 1 - Pink"/>
    <w:basedOn w:val="Bullet1-Pink"/>
    <w:qFormat/>
    <w:locked/>
    <w:rsid w:val="008B7084"/>
    <w:pPr>
      <w:spacing w:before="40" w:after="40" w:line="240" w:lineRule="auto"/>
      <w:ind w:left="360" w:hanging="360"/>
    </w:pPr>
    <w:rPr>
      <w:sz w:val="19"/>
    </w:rPr>
  </w:style>
  <w:style w:type="paragraph" w:customStyle="1" w:styleId="TableBullet1-Purple">
    <w:name w:val="Table Bullet 1 - Purple"/>
    <w:basedOn w:val="Bullet1-Purple"/>
    <w:qFormat/>
    <w:locked/>
    <w:rsid w:val="008B7084"/>
    <w:pPr>
      <w:spacing w:before="40" w:after="40" w:line="240" w:lineRule="auto"/>
    </w:pPr>
    <w:rPr>
      <w:sz w:val="19"/>
    </w:rPr>
  </w:style>
  <w:style w:type="paragraph" w:customStyle="1" w:styleId="TableBullet1-DarkPurple">
    <w:name w:val="Table Bullet 1 - Dark Purple"/>
    <w:basedOn w:val="Bullet1-DarkPurple"/>
    <w:qFormat/>
    <w:locked/>
    <w:rsid w:val="008B7084"/>
    <w:pPr>
      <w:spacing w:before="40" w:after="40" w:line="240" w:lineRule="auto"/>
    </w:pPr>
    <w:rPr>
      <w:sz w:val="19"/>
    </w:rPr>
  </w:style>
  <w:style w:type="paragraph" w:customStyle="1" w:styleId="Normal1">
    <w:name w:val="Normal 1"/>
    <w:basedOn w:val="ContentHeadline"/>
    <w:qFormat/>
    <w:rsid w:val="008D5774"/>
  </w:style>
  <w:style w:type="paragraph" w:customStyle="1" w:styleId="TurqBullet">
    <w:name w:val="TurqBullet"/>
    <w:basedOn w:val="ListParagraph"/>
    <w:qFormat/>
    <w:rsid w:val="00AD6A1B"/>
    <w:pPr>
      <w:numPr>
        <w:numId w:val="32"/>
      </w:numPr>
      <w:ind w:left="360" w:hanging="360"/>
      <w:contextualSpacing w:val="0"/>
    </w:pPr>
    <w:rPr>
      <w:sz w:val="18"/>
    </w:rPr>
  </w:style>
  <w:style w:type="paragraph" w:customStyle="1" w:styleId="whitetext">
    <w:name w:val="white text"/>
    <w:qFormat/>
    <w:rsid w:val="00AD6A1B"/>
    <w:pPr>
      <w:spacing w:after="0" w:line="288" w:lineRule="auto"/>
    </w:pPr>
    <w:rPr>
      <w:rFonts w:ascii="Arial" w:eastAsia="Times New Roman" w:hAnsi="Arial" w:cs="Arial"/>
      <w:color w:val="FFFFFF" w:themeColor="background1"/>
      <w:sz w:val="19"/>
      <w:szCs w:val="24"/>
      <w:lang w:val="en-US" w:eastAsia="de-DE" w:bidi="de-DE"/>
    </w:rPr>
  </w:style>
  <w:style w:type="paragraph" w:customStyle="1" w:styleId="Line">
    <w:name w:val="Line"/>
    <w:basedOn w:val="whitetext"/>
    <w:rsid w:val="00AD6A1B"/>
    <w:pPr>
      <w:pBdr>
        <w:bottom w:val="single" w:sz="4" w:space="1" w:color="6E6E6E"/>
      </w:pBdr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D6A1B"/>
    <w:pPr>
      <w:ind w:left="720"/>
      <w:contextualSpacing/>
    </w:pPr>
  </w:style>
  <w:style w:type="paragraph" w:customStyle="1" w:styleId="Heading1-Pink0">
    <w:name w:val="Heading 1 - Pink"/>
    <w:basedOn w:val="NoSpacing"/>
    <w:next w:val="Heading1-Pink"/>
    <w:qFormat/>
    <w:locked/>
    <w:rsid w:val="00632D22"/>
    <w:pPr>
      <w:pageBreakBefore/>
      <w:outlineLvl w:val="0"/>
    </w:pPr>
    <w:rPr>
      <w:rFonts w:asciiTheme="minorHAnsi" w:hAnsiTheme="minorHAnsi" w:cstheme="minorHAnsi"/>
      <w:color w:val="EE2653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365"/>
    <w:rPr>
      <w:rFonts w:asciiTheme="majorHAnsi" w:eastAsiaTheme="majorEastAsia" w:hAnsiTheme="majorHAnsi" w:cstheme="majorBidi"/>
      <w:color w:val="4E163D" w:themeColor="accent1" w:themeShade="7F"/>
      <w:sz w:val="16"/>
      <w:szCs w:val="18"/>
    </w:rPr>
  </w:style>
  <w:style w:type="paragraph" w:customStyle="1" w:styleId="Numbering">
    <w:name w:val="Numbering"/>
    <w:basedOn w:val="Normal"/>
    <w:rsid w:val="00A11365"/>
    <w:pPr>
      <w:numPr>
        <w:numId w:val="33"/>
      </w:numPr>
      <w:autoSpaceDE/>
      <w:autoSpaceDN/>
      <w:adjustRightInd/>
      <w:spacing w:before="40" w:after="60" w:line="240" w:lineRule="atLeast"/>
    </w:pPr>
    <w:rPr>
      <w:rFonts w:ascii="Arial" w:eastAsia="Times New Roman" w:hAnsi="Arial" w:cs="Times New Roman"/>
      <w:color w:val="auto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a.sundari\Desktop\New%20Brand\Word\Evalueserve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Color Evalueserve">
      <a:dk1>
        <a:srgbClr val="000000"/>
      </a:dk1>
      <a:lt1>
        <a:srgbClr val="FFFFFF"/>
      </a:lt1>
      <a:dk2>
        <a:srgbClr val="EE2653"/>
      </a:dk2>
      <a:lt2>
        <a:srgbClr val="939598"/>
      </a:lt2>
      <a:accent1>
        <a:srgbClr val="9D2C7D"/>
      </a:accent1>
      <a:accent2>
        <a:srgbClr val="7C6CAA"/>
      </a:accent2>
      <a:accent3>
        <a:srgbClr val="5AB7E8"/>
      </a:accent3>
      <a:accent4>
        <a:srgbClr val="F38AB1"/>
      </a:accent4>
      <a:accent5>
        <a:srgbClr val="AFA2BF"/>
      </a:accent5>
      <a:accent6>
        <a:srgbClr val="B2D9F4"/>
      </a:accent6>
      <a:hlink>
        <a:srgbClr val="315EA5"/>
      </a:hlink>
      <a:folHlink>
        <a:srgbClr val="47254B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6fd94ca7a0e4fa090a552047d7be3ad xmlns="c4fcc27e-7b79-4bc2-ae1c-ebaf8564f6ce">
      <Terms xmlns="http://schemas.microsoft.com/office/infopath/2007/PartnerControls"/>
    </e6fd94ca7a0e4fa090a552047d7be3ad>
    <TaxCatchAll xmlns="c4fcc27e-7b79-4bc2-ae1c-ebaf8564f6c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59A3A84C531645964FE03F87E815C9" ma:contentTypeVersion="3" ma:contentTypeDescription="Create a new document." ma:contentTypeScope="" ma:versionID="9fa07cab5db093ccb316c3df483411b3">
  <xsd:schema xmlns:xsd="http://www.w3.org/2001/XMLSchema" xmlns:xs="http://www.w3.org/2001/XMLSchema" xmlns:p="http://schemas.microsoft.com/office/2006/metadata/properties" xmlns:ns2="c4fcc27e-7b79-4bc2-ae1c-ebaf8564f6ce" targetNamespace="http://schemas.microsoft.com/office/2006/metadata/properties" ma:root="true" ma:fieldsID="4da9a47b00ecb910355875af2ff5502a" ns2:_="">
    <xsd:import namespace="c4fcc27e-7b79-4bc2-ae1c-ebaf8564f6ce"/>
    <xsd:element name="properties">
      <xsd:complexType>
        <xsd:sequence>
          <xsd:element name="documentManagement">
            <xsd:complexType>
              <xsd:all>
                <xsd:element ref="ns2:e6fd94ca7a0e4fa090a552047d7be3a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cc27e-7b79-4bc2-ae1c-ebaf8564f6ce" elementFormDefault="qualified">
    <xsd:import namespace="http://schemas.microsoft.com/office/2006/documentManagement/types"/>
    <xsd:import namespace="http://schemas.microsoft.com/office/infopath/2007/PartnerControls"/>
    <xsd:element name="e6fd94ca7a0e4fa090a552047d7be3ad" ma:index="9" nillable="true" ma:taxonomy="true" ma:internalName="e6fd94ca7a0e4fa090a552047d7be3ad" ma:taxonomyFieldName="Document_x0020_Type" ma:displayName="Document Type" ma:default="" ma:fieldId="{e6fd94ca-7a0e-4fa0-90a5-52047d7be3ad}" ma:sspId="e35783ec-5066-4385-8645-6e30f85d156a" ma:termSetId="ac6c82dc-8b1c-499c-8656-cf5cbd3717b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16e82435-37ff-4312-ba26-ab7744a475a2}" ma:internalName="TaxCatchAll" ma:showField="CatchAllData" ma:web="439e9a84-9c6e-4ddb-9e52-380cf17ec4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6DFF16-A0C9-490F-AC04-754D2A506ED5}">
  <ds:schemaRefs>
    <ds:schemaRef ds:uri="http://schemas.microsoft.com/office/2006/metadata/properties"/>
    <ds:schemaRef ds:uri="http://schemas.microsoft.com/office/infopath/2007/PartnerControls"/>
    <ds:schemaRef ds:uri="c4fcc27e-7b79-4bc2-ae1c-ebaf8564f6ce"/>
  </ds:schemaRefs>
</ds:datastoreItem>
</file>

<file path=customXml/itemProps2.xml><?xml version="1.0" encoding="utf-8"?>
<ds:datastoreItem xmlns:ds="http://schemas.openxmlformats.org/officeDocument/2006/customXml" ds:itemID="{001B4791-2113-4E53-B22B-BAFC85FF23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01ED40-91ED-4321-BBED-25224DEA8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cc27e-7b79-4bc2-ae1c-ebaf8564f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0152EB-5767-4A3E-8AEE-BEA9C33069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Evalueserve Word Template</Template>
  <TotalTime>2</TotalTime>
  <Pages>4</Pages>
  <Words>389</Words>
  <Characters>2221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Formatted_Security Incident Reporting form</vt:lpstr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Formatted_Security Incident Reporting form</dc:title>
  <dc:creator>Jaya Sundari</dc:creator>
  <cp:lastModifiedBy>Mohit Sharma</cp:lastModifiedBy>
  <cp:revision>2</cp:revision>
  <cp:lastPrinted>2016-01-06T12:45:00Z</cp:lastPrinted>
  <dcterms:created xsi:type="dcterms:W3CDTF">2021-05-20T11:27:00Z</dcterms:created>
  <dcterms:modified xsi:type="dcterms:W3CDTF">2021-05-20T11:27:00Z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0x010100F959A3A84C531645964FE03F87E815C9</vt:lpwstr>
  </property>
  <property fmtid="{D5CDD505-2E9C-101B-9397-08002B2CF9AE}" pid="3" name="Document_x0020_Type">
    <vt:lpwstr/>
  </property>
  <property fmtid="{D5CDD505-2E9C-101B-9397-08002B2CF9AE}" pid="4" name="Document Type">
    <vt:lpwstr/>
  </property>
</Properties>
</file>